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A8B9A" w14:textId="1661FA3E" w:rsidR="003F56BA" w:rsidRPr="00885BEB" w:rsidRDefault="00E67DB6" w:rsidP="00DF19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49E">
        <w:rPr>
          <w:rFonts w:ascii="Times New Roman" w:hAnsi="Times New Roman" w:cs="Times New Roman"/>
          <w:b/>
          <w:sz w:val="28"/>
          <w:szCs w:val="28"/>
        </w:rPr>
        <w:t>Лабораторна робота</w:t>
      </w:r>
      <w:r w:rsidRPr="006F649E">
        <w:rPr>
          <w:rFonts w:ascii="Times New Roman" w:hAnsi="Times New Roman" w:cs="Times New Roman"/>
          <w:sz w:val="28"/>
          <w:szCs w:val="28"/>
        </w:rPr>
        <w:t xml:space="preserve"> </w:t>
      </w:r>
      <w:r w:rsidR="003E01BF" w:rsidRPr="006F649E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885BEB" w:rsidRPr="00885BEB">
        <w:rPr>
          <w:rFonts w:ascii="Times New Roman" w:hAnsi="Times New Roman" w:cs="Times New Roman"/>
          <w:b/>
          <w:sz w:val="28"/>
          <w:szCs w:val="28"/>
        </w:rPr>
        <w:t>2</w:t>
      </w:r>
    </w:p>
    <w:p w14:paraId="09800797" w14:textId="2AD67EE8" w:rsidR="00885BEB" w:rsidRPr="00885BEB" w:rsidRDefault="00885BEB" w:rsidP="00885B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711B68">
        <w:rPr>
          <w:rStyle w:val="FontStyle50"/>
          <w:sz w:val="28"/>
          <w:szCs w:val="28"/>
          <w:lang w:val="uk-UA" w:eastAsia="uk-UA"/>
        </w:rPr>
        <w:t>ПОРІВНЯННЯ МЕТОДІВ КЛАСИФІКАЦІЇ ДАНИХ</w:t>
      </w:r>
    </w:p>
    <w:p w14:paraId="48066C33" w14:textId="5BCAF106" w:rsidR="00885BEB" w:rsidRPr="00885BEB" w:rsidRDefault="00885BEB" w:rsidP="00885BEB">
      <w:pPr>
        <w:rPr>
          <w:bCs/>
          <w:i/>
          <w:iCs/>
          <w:sz w:val="28"/>
          <w:szCs w:val="28"/>
          <w:lang w:val="uk-UA"/>
        </w:rPr>
      </w:pPr>
      <w:r w:rsidRPr="00711B68">
        <w:rPr>
          <w:b/>
          <w:bCs/>
          <w:i/>
          <w:iCs/>
          <w:sz w:val="28"/>
          <w:szCs w:val="28"/>
          <w:lang w:val="uk-UA"/>
        </w:rPr>
        <w:t xml:space="preserve">Мета роботи: </w:t>
      </w:r>
      <w:r w:rsidRPr="00711B68">
        <w:rPr>
          <w:rStyle w:val="FontStyle34"/>
          <w:rFonts w:ascii="Times New Roman" w:hAnsi="Times New Roman" w:cs="Times New Roman"/>
          <w:sz w:val="28"/>
          <w:szCs w:val="28"/>
          <w:lang w:val="uk-UA" w:eastAsia="uk-UA"/>
        </w:rPr>
        <w:t>використовуючи спеціалізовані бібліотеки та мову програмування Python дослідити різні методи класифікації даних та навчитися їх порівнювати</w:t>
      </w:r>
      <w:r w:rsidRPr="00711B68">
        <w:rPr>
          <w:bCs/>
          <w:iCs/>
          <w:sz w:val="28"/>
          <w:szCs w:val="28"/>
          <w:lang w:val="uk-UA"/>
        </w:rPr>
        <w:t>.</w:t>
      </w:r>
    </w:p>
    <w:p w14:paraId="3971BF76" w14:textId="77777777" w:rsidR="00885BEB" w:rsidRPr="00711B68" w:rsidRDefault="00885BEB" w:rsidP="00885BEB">
      <w:pPr>
        <w:ind w:firstLine="360"/>
        <w:jc w:val="center"/>
        <w:rPr>
          <w:b/>
          <w:sz w:val="28"/>
          <w:szCs w:val="28"/>
          <w:lang w:val="uk-UA"/>
        </w:rPr>
      </w:pPr>
      <w:r w:rsidRPr="00711B68">
        <w:rPr>
          <w:b/>
          <w:bCs/>
          <w:sz w:val="28"/>
          <w:szCs w:val="28"/>
          <w:lang w:val="uk-UA"/>
        </w:rPr>
        <w:t xml:space="preserve">Завдання 2.1. </w:t>
      </w:r>
      <w:r w:rsidRPr="00711B68">
        <w:rPr>
          <w:b/>
          <w:sz w:val="28"/>
          <w:szCs w:val="28"/>
          <w:lang w:val="uk-UA"/>
        </w:rPr>
        <w:t>Класифікація за допомогою машин опорних векторів (SVM)</w:t>
      </w:r>
    </w:p>
    <w:p w14:paraId="7F1F0835" w14:textId="1C183648" w:rsidR="007E108D" w:rsidRDefault="00746E78" w:rsidP="00746E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46E78">
        <w:rPr>
          <w:rFonts w:ascii="Times New Roman" w:hAnsi="Times New Roman" w:cs="Times New Roman"/>
          <w:bCs/>
          <w:sz w:val="28"/>
          <w:szCs w:val="28"/>
          <w:lang w:val="uk-UA"/>
        </w:rPr>
        <w:t>Код з виправленими помилками:</w:t>
      </w:r>
    </w:p>
    <w:p w14:paraId="44B50E5C" w14:textId="77777777" w:rsidR="00746E78" w:rsidRPr="00746E78" w:rsidRDefault="00746E78" w:rsidP="00746E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numpy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matplotlib.pyplot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sklearn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preprocessing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sklearn.svm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LinearSVC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sklearn.multiclass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OneVsOneClassifier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sklearn.model_selection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train_test_split, cross_val_score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Вхідний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який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містить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дані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input_file =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'income_data.txt'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Читання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 = []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y = []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count_class1 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count_class2 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max_datapoints 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25000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(input_file,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line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f.readlines():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count_class1 &gt;= max_datapoints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count_class2 &gt;= max_datapoints: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'?'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 = line[:-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 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data[-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'&lt;=50K'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count_class1 &lt; max_datapoints: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X.append(data)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count_class1 +=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elif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data[-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'&gt;50K'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count_class2 &lt; max_datapoints: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X.append(data)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count_class2 +=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Перетворення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масив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numpy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 = np.array(X)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X.size ==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 data read from the file or all lines contained missing values ('?')"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#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Перетворення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рядкових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числові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label_encoder = []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X_encoded = np.empty(X.shape)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item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(X[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item.isdigit():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X_encoded[:, i] = X[:, i]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le = preprocessing.LabelEncoder()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X_encoded[:, i] = le.fit_transform(X[:, i])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label_encoder.append(le)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X = X_encoded[:, :-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].astype(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y = X_encoded[:, 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].astype(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Розділення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навчальну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тестову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вибірки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X_train, X_test, y_train, y_test = train_test_split(X, y, </w:t>
      </w:r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Створення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навчання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М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класифікатора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з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параметрами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dual=False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і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збільшеною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кількістю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ітерацій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 = OneVsOneClassifier(LinearSVC(</w:t>
      </w:r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dual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max_iter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classifier.fit(X_train, y_train)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y_test_pred = classifier.predict(X_test)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Обчислення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F-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міри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М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класифікатора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 = cross_val_score(classifier, X, y, </w:t>
      </w:r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'f1_weighted'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"F1 score: "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100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f1.mean(),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+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"%"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Передбачення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результату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тестової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точки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 = [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'37'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'Private'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'215646'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'HS-grad'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'9'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'Never-married'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'Handlers-cleaners'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'Not-in-family'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'White'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'Male'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'0'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'0'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'40'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'United-States'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Кодування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тестової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точки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input_data_encoded = [-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(input_data)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count 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item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(input_data):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item.isdigit():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input_data_encoded[i] = 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(input_data[i])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input_data_encoded[i] = 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(label_encoder[count].transform([input_data[i]])[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count +=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input_data_encoded = np.array(input_data_encoded).reshape(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Використання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класифікатора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кодованої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точки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виведення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результату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predicted_class = classifier.predict(input_data_encoded)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(label_encoder[-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].inverse_transform(predicted_class)[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proofErr w:type="gramEnd"/>
    </w:p>
    <w:p w14:paraId="67E72A04" w14:textId="77777777" w:rsidR="00746E78" w:rsidRDefault="00746E78" w:rsidP="00746E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F4C7F2" w14:textId="76663C64" w:rsidR="00746E78" w:rsidRDefault="00746E78" w:rsidP="00746E7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міра та результат класифікації:</w:t>
      </w:r>
    </w:p>
    <w:p w14:paraId="4B27CDB3" w14:textId="124F3443" w:rsidR="00746E78" w:rsidRDefault="00746E78" w:rsidP="00746E7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949D83" wp14:editId="776B5808">
            <wp:extent cx="1752381" cy="50476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1E42" w14:textId="217BE96A" w:rsidR="00746E78" w:rsidRPr="00746E78" w:rsidRDefault="00746E78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lastRenderedPageBreak/>
        <w:t>F-міра — це середнє значення між точністю і повнотою класифікатора</w:t>
      </w:r>
    </w:p>
    <w:p w14:paraId="29B657FC" w14:textId="03E773F0" w:rsidR="00746E78" w:rsidRDefault="00746E78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Це означає, що середня точність і повнота </w:t>
      </w: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н</w:t>
      </w: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ашого класифікатора становлять приблизно </w:t>
      </w: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76</w:t>
      </w: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.</w:t>
      </w: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12</w:t>
      </w: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%</w:t>
      </w:r>
    </w:p>
    <w:p w14:paraId="25425BFD" w14:textId="77777777" w:rsidR="00F1601E" w:rsidRDefault="00F1601E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14:paraId="7DCFC1F6" w14:textId="4A1F28B6" w:rsidR="00F1601E" w:rsidRDefault="00F1601E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Інші дані:</w:t>
      </w:r>
    </w:p>
    <w:p w14:paraId="573922FD" w14:textId="77777777" w:rsidR="00775B9F" w:rsidRDefault="00F1601E" w:rsidP="00746E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Тут наведено ще</w:t>
      </w:r>
      <w:r w:rsidRPr="00F1601E">
        <w:t xml:space="preserve"> </w:t>
      </w:r>
      <w:r w:rsidRPr="00F1601E">
        <w:rPr>
          <w:rFonts w:ascii="Times New Roman" w:hAnsi="Times New Roman" w:cs="Times New Roman"/>
          <w:sz w:val="28"/>
        </w:rPr>
        <w:t>акуратність, повнота, точність</w:t>
      </w:r>
      <w:r w:rsidRPr="00F1601E">
        <w:rPr>
          <w:b/>
          <w:i/>
          <w:sz w:val="36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матриця конфузій</w:t>
      </w:r>
    </w:p>
    <w:p w14:paraId="25BF9463" w14:textId="104DEEFE" w:rsidR="00775B9F" w:rsidRDefault="00775B9F" w:rsidP="00746E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Результати, визначені за допомогою використання імпортованих та написання своїх функцій. Видно, що результати майже однакові</w:t>
      </w:r>
    </w:p>
    <w:p w14:paraId="6CE8FFC1" w14:textId="18D64D62" w:rsidR="00F1601E" w:rsidRPr="00F1601E" w:rsidRDefault="00775B9F" w:rsidP="00775B9F">
      <w:pP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53A63432" wp14:editId="28D4718D">
            <wp:extent cx="1751759" cy="647065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104"/>
                    <a:stretch/>
                  </pic:blipFill>
                  <pic:spPr bwMode="auto">
                    <a:xfrm>
                      <a:off x="0" y="0"/>
                      <a:ext cx="1752381" cy="64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9BB24" w14:textId="5C13058D" w:rsidR="00F1601E" w:rsidRPr="00F1601E" w:rsidRDefault="00F1601E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394E042D" wp14:editId="01030BD1">
            <wp:extent cx="1685714" cy="1704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B9F" w:rsidRPr="00775B9F">
        <w:rPr>
          <w:noProof/>
        </w:rPr>
        <w:t xml:space="preserve"> </w:t>
      </w:r>
    </w:p>
    <w:p w14:paraId="482D3765" w14:textId="77777777" w:rsidR="00746E78" w:rsidRPr="00711B68" w:rsidRDefault="00746E78" w:rsidP="00746E78">
      <w:pPr>
        <w:ind w:firstLine="540"/>
        <w:jc w:val="center"/>
        <w:rPr>
          <w:b/>
          <w:bCs/>
          <w:sz w:val="28"/>
          <w:szCs w:val="28"/>
          <w:lang w:val="uk-UA"/>
        </w:rPr>
      </w:pPr>
      <w:r w:rsidRPr="00711B68">
        <w:rPr>
          <w:b/>
          <w:bCs/>
          <w:sz w:val="28"/>
          <w:szCs w:val="28"/>
          <w:lang w:val="uk-UA"/>
        </w:rPr>
        <w:t>Завдання 2.2. Порівняння якості класифікаторів SVM з нелінійними ядрами</w:t>
      </w:r>
    </w:p>
    <w:p w14:paraId="35BA4841" w14:textId="11FE67A9" w:rsidR="00746E78" w:rsidRDefault="00775B9F" w:rsidP="00746E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Імпортуємо </w:t>
      </w:r>
    </w:p>
    <w:p w14:paraId="06FBCB64" w14:textId="77777777" w:rsidR="00775B9F" w:rsidRPr="00775B9F" w:rsidRDefault="00775B9F" w:rsidP="00775B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775B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from</w:t>
      </w:r>
      <w:proofErr w:type="gramEnd"/>
      <w:r w:rsidRPr="00775B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sklearn.svm </w:t>
      </w:r>
      <w:r w:rsidRPr="00775B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SVC</w:t>
      </w:r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75B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sklearn.metrics </w:t>
      </w:r>
      <w:r w:rsidRPr="00775B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accuracy_score, recall_score, precision_score, f1_score</w:t>
      </w:r>
    </w:p>
    <w:p w14:paraId="0F63613A" w14:textId="77777777" w:rsidR="00775B9F" w:rsidRDefault="00775B9F" w:rsidP="00746E7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B65F73" w14:textId="315B8AC6" w:rsidR="00775B9F" w:rsidRDefault="00775B9F" w:rsidP="00746E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додаємо код:</w:t>
      </w:r>
    </w:p>
    <w:p w14:paraId="4CD5967A" w14:textId="77777777" w:rsidR="005F5DC4" w:rsidRPr="005F5DC4" w:rsidRDefault="005F5DC4" w:rsidP="005F5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Створення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з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поліноміальним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ядром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poly_svm = SVC(</w:t>
      </w:r>
      <w:r w:rsidRPr="005F5D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'poly'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F5D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poly_svm.fit(X_train, y_train)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y_pred_poly = poly_svm.predict(X_test)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Створення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з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гаусовим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ядром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rbf_svm = SVC(</w:t>
      </w:r>
      <w:r w:rsidRPr="005F5D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'rbf'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rbf_svm.fit(X_train, y_train)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y_pred_rbf = rbf_svm.predict(X_test)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Створення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з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сигмоїдальним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ядром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sigmoid_svm = SVC(</w:t>
      </w:r>
      <w:r w:rsidRPr="005F5D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'sigmoid'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sigmoid_svm.fit(X_train, y_train)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y_pred_sigmoid = sigmoid_svm.predict(X_test)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"Shape of y_test:"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y_test.shape)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"Shape of y_test_pred:"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y_test_pred.shape)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Перевірка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помилок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під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час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побудови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моделей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not </w:t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hasattr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(poly_svm, 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"fit"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"SVM model with polynomial kernel was not properly trained."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proofErr w:type="gramEnd"/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not </w:t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hasattr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(rbf_svm, 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"fit"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"SVM model with RBF kernel was not properly trained."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proofErr w:type="gramEnd"/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not </w:t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hasattr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(sigmoid_svm, 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"fit"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"SVM model with sigmoid kernel was not properly trained."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Обчислення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показників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якості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класифікації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поліноміального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accuracy_poly = accuracy_score(y_test, y_pred_poly)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precision_poly = precision_score(y_test, y_pred_poly)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recall_poly = recall_score(y_test, y_pred_poly)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f1_poly = f1_score(y_test, y_pred_poly)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Обчислення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показників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якості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класифікації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гаусового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accuracy_rbf = accuracy_score(y_test, y_pred_rbf)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precision_rbf = precision_score(y_test, y_pred_rbf)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recall_rbf = recall_score(y_test, y_pred_rbf)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f1_rbf = f1_score(y_test, y_pred_rbf)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Обчислення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показників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якості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класифікації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сигмоїдального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accuracy_sigmoid = accuracy_score(y_test, y_pred_sigmoid)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precision_sigmoid = precision_score(y_test, y_pred_sigmoid)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recall_sigmoid = recall_score(y_test, y_pred_sigmoid)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f1_sigmoid = f1_score(y_test, y_pred_sigmoid)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Виведення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результатів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Polynomial SVM:"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f"Accuracy: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accuracy_poly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f"Recall: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recall_poly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f"Precision: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precision_poly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f"F1 Score: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f1_poly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Gaussian SVM:"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f"Accuracy: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accuracy_rbf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f"Recall: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recall_rbf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f"Precision: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precision_rbf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f"F1 Score: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f1_rbf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Sigmoid SVM:"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f"Accuracy: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accuracy_sigmoid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f"Recall: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recall_sigmoid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f"Precision: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precision_sigmoid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f"F1 Score: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f1_sigmoid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proofErr w:type="gramEnd"/>
    </w:p>
    <w:p w14:paraId="7B0210B0" w14:textId="77777777" w:rsidR="005F5DC4" w:rsidRDefault="005F5DC4" w:rsidP="005F5DC4">
      <w:pPr>
        <w:rPr>
          <w:b/>
          <w:bCs/>
          <w:sz w:val="28"/>
          <w:szCs w:val="28"/>
          <w:lang w:val="uk-UA"/>
        </w:rPr>
      </w:pPr>
    </w:p>
    <w:p w14:paraId="08A81C6E" w14:textId="58E0A2C6" w:rsidR="005F5DC4" w:rsidRPr="005F5DC4" w:rsidRDefault="005F5DC4" w:rsidP="005F5DC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F5DC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Встановлюємо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швидкості</w:t>
      </w:r>
    </w:p>
    <w:p w14:paraId="0A9B736F" w14:textId="77777777" w:rsidR="005F5DC4" w:rsidRPr="005F5DC4" w:rsidRDefault="005F5DC4" w:rsidP="005F5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r w:rsidRPr="005F5DC4">
        <w:rPr>
          <w:rFonts w:ascii="Courier New" w:eastAsia="Times New Roman" w:hAnsi="Courier New" w:cs="Courier New"/>
          <w:color w:val="BCBEC4"/>
          <w:sz w:val="20"/>
          <w:szCs w:val="20"/>
        </w:rPr>
        <w:t>max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</w:rPr>
        <w:t>datapoints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1000</w:t>
      </w:r>
    </w:p>
    <w:p w14:paraId="194739F5" w14:textId="77777777" w:rsidR="005F5DC4" w:rsidRDefault="005F5DC4" w:rsidP="005F5DC4">
      <w:pPr>
        <w:rPr>
          <w:b/>
          <w:bCs/>
          <w:sz w:val="28"/>
          <w:szCs w:val="28"/>
          <w:lang w:val="uk-UA"/>
        </w:rPr>
      </w:pPr>
    </w:p>
    <w:p w14:paraId="1047330E" w14:textId="1E2C601E" w:rsidR="005F5DC4" w:rsidRDefault="005F5DC4" w:rsidP="005F5DC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  <w:r>
        <w:rPr>
          <w:b/>
          <w:bCs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2770124D" wp14:editId="117ADEAE">
            <wp:extent cx="1876190" cy="3638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17B4" w14:textId="2CA45829" w:rsidR="005F5DC4" w:rsidRPr="005F5DC4" w:rsidRDefault="005F5DC4" w:rsidP="005F5DC4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За результатами тренування видно, що найкраще виконує завдання класифікації модель з ядром гаусового типу (RBF kernel). Це підтверджується найвищим значенням метрик точності, відгукнування, точності і F1-показника серед усіх трьох моделей.</w:t>
      </w:r>
    </w:p>
    <w:p w14:paraId="37D6ECD8" w14:textId="0AA144FB" w:rsidR="005F5DC4" w:rsidRPr="005F5DC4" w:rsidRDefault="005F5DC4" w:rsidP="005F5DC4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Модель з поліноміальним ядром має найнижчі значення метрик, що може свідчити про недообчисленість моделі або неадекватність вибору параметрів.</w:t>
      </w:r>
    </w:p>
    <w:p w14:paraId="67E01358" w14:textId="5E411B32" w:rsidR="005F5DC4" w:rsidRDefault="005F5DC4" w:rsidP="005F5DC4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Отже, на основі цих результатів можна зробити висновок, що для даного завдання класифікації найбільш ефективним є використання SVM з гаусовим ядром.</w:t>
      </w:r>
    </w:p>
    <w:p w14:paraId="63E67CB3" w14:textId="77777777" w:rsidR="005F5DC4" w:rsidRDefault="005F5DC4" w:rsidP="005F5DC4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14:paraId="1C4AD44B" w14:textId="77777777" w:rsidR="005F5DC4" w:rsidRDefault="005F5DC4" w:rsidP="005F5DC4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14:paraId="7DBEFEFC" w14:textId="77777777" w:rsidR="005F5DC4" w:rsidRPr="005F5DC4" w:rsidRDefault="005F5DC4" w:rsidP="005F5DC4">
      <w:pPr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</w:p>
    <w:p w14:paraId="59340FDD" w14:textId="77777777" w:rsidR="00746E78" w:rsidRPr="00711B68" w:rsidRDefault="00746E78" w:rsidP="00746E78">
      <w:pPr>
        <w:ind w:firstLine="540"/>
        <w:jc w:val="center"/>
        <w:rPr>
          <w:sz w:val="28"/>
          <w:szCs w:val="28"/>
          <w:lang w:val="uk-UA"/>
        </w:rPr>
      </w:pPr>
      <w:r w:rsidRPr="00711B68">
        <w:rPr>
          <w:b/>
          <w:bCs/>
          <w:sz w:val="28"/>
          <w:szCs w:val="28"/>
          <w:lang w:val="uk-UA"/>
        </w:rPr>
        <w:lastRenderedPageBreak/>
        <w:t>Завдання 2.3. Порівняння якості класифікаторів на прикладі к</w:t>
      </w:r>
      <w:r w:rsidRPr="00711B68">
        <w:rPr>
          <w:b/>
          <w:sz w:val="28"/>
          <w:szCs w:val="28"/>
          <w:lang w:val="uk-UA"/>
        </w:rPr>
        <w:t>ласифікації сортів ірисів</w:t>
      </w:r>
    </w:p>
    <w:p w14:paraId="05FA02A1" w14:textId="77777777" w:rsidR="005F5DC4" w:rsidRPr="005F5DC4" w:rsidRDefault="005F5DC4" w:rsidP="005F5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sklearn.datasets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load_iris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iris_dataset = load_iris()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Ключі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iris_dataset: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{}"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.format(iris_dataset.keys()))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(iris_dataset[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'DESCR'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193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+ 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..."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Назви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відповідей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{}"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.format(iris_dataset[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'target_names'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Назва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ознак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{}"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.format(iris_dataset[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'feature_names'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Тип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масиву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data: {}"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type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(iris_dataset[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Форма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масиву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data: {}"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.format(iris_dataset[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].shape))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(iris_dataset[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proofErr w:type="gramEnd"/>
    </w:p>
    <w:p w14:paraId="09B2E8FF" w14:textId="77777777" w:rsidR="00746E78" w:rsidRDefault="00746E78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</w:p>
    <w:p w14:paraId="3A17FF8C" w14:textId="14A9A723" w:rsidR="0042305C" w:rsidRDefault="0042305C" w:rsidP="004230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305C">
        <w:rPr>
          <w:rFonts w:ascii="Times New Roman" w:hAnsi="Times New Roman" w:cs="Times New Roman"/>
          <w:sz w:val="28"/>
          <w:szCs w:val="28"/>
          <w:lang w:val="uk-UA"/>
        </w:rPr>
        <w:t>Виведіть значення ознак для перших п'яти прикладів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B7DA56F" w14:textId="5B6E3885" w:rsidR="0042305C" w:rsidRDefault="0042305C" w:rsidP="00423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7B301E" wp14:editId="6023A1C4">
            <wp:extent cx="4956810" cy="289834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163" cy="29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EC93" w14:textId="77777777" w:rsidR="0042305C" w:rsidRPr="0042305C" w:rsidRDefault="0042305C" w:rsidP="004230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230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</w:rPr>
        <w:t>Тип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</w:rPr>
        <w:t>масиву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target: {}"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r w:rsidRPr="004230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type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(iris_dataset[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'target'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])))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230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</w:rPr>
        <w:t>Відповіді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</w:t>
      </w:r>
      <w:r w:rsidRPr="004230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{}"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.format(iris_dataset[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'target'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</w:p>
    <w:p w14:paraId="5201B392" w14:textId="77777777" w:rsidR="0042305C" w:rsidRPr="0042305C" w:rsidRDefault="0042305C" w:rsidP="004230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EE5A92" w14:textId="4258D941" w:rsidR="0042305C" w:rsidRDefault="0042305C" w:rsidP="00423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936E66" wp14:editId="63FF2C73">
            <wp:extent cx="6019048" cy="1485714"/>
            <wp:effectExtent l="0" t="0" r="1270" b="63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6091" w14:textId="3363AC9B" w:rsidR="002517E0" w:rsidRPr="0042305C" w:rsidRDefault="002517E0" w:rsidP="00423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Крок 1</w:t>
      </w:r>
    </w:p>
    <w:p w14:paraId="41C6AD0F" w14:textId="77777777" w:rsidR="002517E0" w:rsidRPr="002517E0" w:rsidRDefault="002517E0" w:rsidP="002517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r w:rsidRPr="002517E0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Завантаження датасету</w:t>
      </w:r>
      <w:r w:rsidRPr="002517E0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url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https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://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raw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.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githubusercontent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.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com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/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jbrownlee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/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Datasets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/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master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/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iris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.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csv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br/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names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[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sepal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-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length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sepal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-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width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petal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-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length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petal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-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width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class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]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read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csv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url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2517E0">
        <w:rPr>
          <w:rFonts w:ascii="Courier New" w:eastAsia="Times New Roman" w:hAnsi="Courier New" w:cs="Courier New"/>
          <w:color w:val="AA4926"/>
          <w:sz w:val="20"/>
          <w:szCs w:val="20"/>
        </w:rPr>
        <w:t>names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names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2517E0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Аналіз даних</w:t>
      </w:r>
      <w:r w:rsidRPr="002517E0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2517E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shape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2517E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head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2517E0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20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2517E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describe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())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2517E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groupby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class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).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())</w:t>
      </w:r>
    </w:p>
    <w:p w14:paraId="6C0F637D" w14:textId="77777777" w:rsidR="0042305C" w:rsidRDefault="0042305C" w:rsidP="00746E78">
      <w:pPr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</w:p>
    <w:p w14:paraId="7DE9F462" w14:textId="25695EA4" w:rsidR="002517E0" w:rsidRDefault="002517E0" w:rsidP="002517E0">
      <w:pPr>
        <w:jc w:val="center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>
        <w:rPr>
          <w:noProof/>
        </w:rPr>
        <w:drawing>
          <wp:inline distT="0" distB="0" distL="0" distR="0" wp14:anchorId="566073B9" wp14:editId="0357420B">
            <wp:extent cx="4486167" cy="620077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122" cy="62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A68C" w14:textId="2831226B" w:rsidR="002517E0" w:rsidRDefault="002517E0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17E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Крок 2</w:t>
      </w:r>
    </w:p>
    <w:p w14:paraId="07959C29" w14:textId="77777777" w:rsidR="00F833D7" w:rsidRPr="00F833D7" w:rsidRDefault="00F833D7" w:rsidP="00F833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Діаграма розмаху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plot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F833D7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F833D7">
        <w:rPr>
          <w:rFonts w:ascii="Courier New" w:eastAsia="Times New Roman" w:hAnsi="Courier New" w:cs="Courier New"/>
          <w:color w:val="6AAB73"/>
          <w:sz w:val="20"/>
          <w:szCs w:val="20"/>
        </w:rPr>
        <w:t>box</w:t>
      </w:r>
      <w:r w:rsidRPr="00F833D7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subplots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F833D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layout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=(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2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,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2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sharex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F833D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sharey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F833D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pyplot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show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Гістограма розподілу атрибутів датасета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hist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pyplot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show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#Матриця діаграм розсіювання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scatter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matrix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pyplot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show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</w:p>
    <w:p w14:paraId="00021873" w14:textId="77777777" w:rsidR="002517E0" w:rsidRDefault="002517E0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1948D37" w14:textId="43CCB7C0" w:rsidR="00F833D7" w:rsidRDefault="00F833D7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B20F21" wp14:editId="2AE2621A">
            <wp:extent cx="3848100" cy="2980728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226" cy="29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6D9B" w14:textId="24FDE28C" w:rsidR="00F833D7" w:rsidRDefault="00F833D7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E8E0EA" wp14:editId="1964F833">
            <wp:extent cx="3857625" cy="3032502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4999" cy="30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9F2A" w14:textId="4E98E482" w:rsidR="00F833D7" w:rsidRDefault="00F833D7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A83314E" wp14:editId="5045CAF1">
            <wp:extent cx="3540290" cy="2685087"/>
            <wp:effectExtent l="0" t="0" r="3175" b="127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234" cy="26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54AC" w14:textId="71293612" w:rsidR="00F833D7" w:rsidRPr="00F833D7" w:rsidRDefault="00F833D7" w:rsidP="002517E0">
      <w:pPr>
        <w:jc w:val="center"/>
        <w:rPr>
          <w:sz w:val="28"/>
          <w:szCs w:val="28"/>
          <w:lang w:val="en-US"/>
        </w:rPr>
      </w:pPr>
      <w:r w:rsidRPr="00711B68">
        <w:rPr>
          <w:sz w:val="28"/>
          <w:szCs w:val="28"/>
          <w:lang w:val="uk-UA"/>
        </w:rPr>
        <w:t>КРОК 3</w:t>
      </w:r>
      <w:r>
        <w:rPr>
          <w:sz w:val="28"/>
          <w:szCs w:val="28"/>
          <w:lang w:val="en-US"/>
        </w:rPr>
        <w:t>-4</w:t>
      </w:r>
    </w:p>
    <w:p w14:paraId="7A2B2989" w14:textId="77777777" w:rsidR="00F833D7" w:rsidRPr="00F833D7" w:rsidRDefault="00F833D7" w:rsidP="00F833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Розділення датасету на навчальну та контрольну вибірки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array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values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Вибір перших 4-х стовпців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array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[:,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0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: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]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Вибір 5-го стовпця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array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[:,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]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# Разделение 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</w:rPr>
        <w:t>X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 и 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</w:rPr>
        <w:t>y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 на обучающую и контрольную выборки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validation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validation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split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test</w:t>
      </w:r>
      <w:r w:rsidRPr="00F833D7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0.20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random</w:t>
      </w:r>
      <w:r w:rsidRPr="00F833D7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1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</w:p>
    <w:p w14:paraId="3D1C3267" w14:textId="77777777" w:rsidR="004F2E3C" w:rsidRPr="004F2E3C" w:rsidRDefault="004F2E3C" w:rsidP="004F2E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Завантажуємо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алгоритми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моделі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 = []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models.append((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'LR'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LogisticRegression(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'liblinear'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multi_class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'ovr'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models.append((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'LDA'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LinearDiscriminantAnalysis()))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models.append((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'KNN'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KNeighborsClassifier()))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models.append((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'CART'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DecisionTreeClassifier()))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models.append((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'NB'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GaussianNB()))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models.append((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'SVM'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SVC(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'auto'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оцінюємо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модель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кожній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ітерації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results = []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names = []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name, model </w:t>
      </w:r>
      <w:r w:rsidRPr="004F2E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models: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kfold = StratifiedKFold(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n_splits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shuffle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cv_results = cross_val_score(model, X_train, Y_train, 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=kfold, 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'accuracy'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results.append(cv_results)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names.append(name)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F2E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'%s: %f (%f)' 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% (name, cv_results.mean(), cv_results.std()))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Порівняння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алгоритмів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pyplot.boxplot(results, 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labels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=names)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pyplot.title(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'Algorithm Comparison'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pyplot.show()</w:t>
      </w:r>
      <w:proofErr w:type="gramEnd"/>
    </w:p>
    <w:p w14:paraId="7B48FEB3" w14:textId="77777777" w:rsidR="00F833D7" w:rsidRDefault="00F833D7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C67859" w14:textId="1CBF82CB" w:rsidR="004F2E3C" w:rsidRPr="004F2E3C" w:rsidRDefault="004F2E3C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0962A9" wp14:editId="4638147F">
            <wp:extent cx="4276725" cy="330509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806" cy="33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6028" w14:textId="77777777" w:rsidR="00F833D7" w:rsidRDefault="00F833D7" w:rsidP="002517E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7731F6" w14:textId="57FE7ABB" w:rsidR="004F2E3C" w:rsidRDefault="004F2E3C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Крок 5</w:t>
      </w:r>
    </w:p>
    <w:p w14:paraId="0AF11D15" w14:textId="77777777" w:rsidR="004F2E3C" w:rsidRPr="00711B68" w:rsidRDefault="004F2E3C" w:rsidP="004F2E3C">
      <w:pPr>
        <w:ind w:firstLine="540"/>
        <w:jc w:val="both"/>
        <w:rPr>
          <w:sz w:val="28"/>
          <w:szCs w:val="28"/>
          <w:lang w:val="uk-UA"/>
        </w:rPr>
      </w:pPr>
      <w:r w:rsidRPr="00711B68">
        <w:rPr>
          <w:sz w:val="28"/>
          <w:szCs w:val="28"/>
          <w:lang w:val="uk-UA"/>
        </w:rPr>
        <w:t>Частково ми опробовували цей крок у попередньому завданні, коли спробували міняти ядро алгоритму SVM.</w:t>
      </w:r>
    </w:p>
    <w:p w14:paraId="07C42BD8" w14:textId="12D21AC9" w:rsidR="004F2E3C" w:rsidRDefault="004F2E3C" w:rsidP="004F2E3C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Крок 6-7</w:t>
      </w:r>
    </w:p>
    <w:p w14:paraId="387C7459" w14:textId="77777777" w:rsidR="004F2E3C" w:rsidRPr="004F2E3C" w:rsidRDefault="004F2E3C" w:rsidP="004F2E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Створюємо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прогноз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контрольній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вибірці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 = SVC(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'auto'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model.fit(X_train, Y_train)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predictions = model.predict(X_validation)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Оцінюємо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прогноз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(accuracy_score(Y_validation, predictions))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(confusion_matrix(Y_validation, predictions))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(classification_report(Y_validation, predictions))</w:t>
      </w:r>
    </w:p>
    <w:p w14:paraId="6F6905B4" w14:textId="77777777" w:rsidR="004F2E3C" w:rsidRPr="004F2E3C" w:rsidRDefault="004F2E3C" w:rsidP="004F2E3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308303" w14:textId="1A4B1484" w:rsidR="004F2E3C" w:rsidRDefault="004F2E3C" w:rsidP="004F2E3C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5ED2FC" wp14:editId="49D0EEE1">
            <wp:extent cx="4371429" cy="4019048"/>
            <wp:effectExtent l="0" t="0" r="0" b="63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5A18" w14:textId="40CCF05C" w:rsidR="004F2E3C" w:rsidRPr="00342EF6" w:rsidRDefault="00342EF6" w:rsidP="00342EF6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Свій код:</w:t>
      </w:r>
    </w:p>
    <w:p w14:paraId="2EEFD382" w14:textId="77777777" w:rsidR="00342EF6" w:rsidRPr="00342EF6" w:rsidRDefault="00342EF6" w:rsidP="00342E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Створюємо прогноз на контрольній вибірці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SVC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auto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predictions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validation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Оцінюємо прогноз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score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validation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predictions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confusion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validation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predictions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classification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report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validation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predictions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Отримання нових даних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[[</w:t>
      </w:r>
      <w:r w:rsidRPr="00342E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5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2.9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1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0.2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]] 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Нові дані про ірис (довжина чашолистка, ширина чашолистка, довжина пелюстки, ширина пелюстки)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  <w:t># Застосування моделі для прогнозу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Виведення результату прогнозу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"Прогноз: {}"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format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</w:p>
    <w:p w14:paraId="3E899655" w14:textId="706FC819" w:rsidR="00342EF6" w:rsidRPr="00342EF6" w:rsidRDefault="00342EF6" w:rsidP="004F2E3C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5C609F" wp14:editId="71F3643D">
            <wp:extent cx="4742857" cy="3228571"/>
            <wp:effectExtent l="0" t="0" r="63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4A10" w14:textId="77777777" w:rsidR="00746E78" w:rsidRDefault="00746E78" w:rsidP="00746E78">
      <w:pPr>
        <w:ind w:firstLine="540"/>
        <w:jc w:val="center"/>
        <w:rPr>
          <w:b/>
          <w:bCs/>
          <w:sz w:val="28"/>
          <w:szCs w:val="28"/>
          <w:lang w:val="uk-UA"/>
        </w:rPr>
      </w:pPr>
      <w:r w:rsidRPr="00711B68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4</w:t>
      </w:r>
      <w:r w:rsidRPr="00711B68">
        <w:rPr>
          <w:b/>
          <w:bCs/>
          <w:sz w:val="28"/>
          <w:szCs w:val="28"/>
          <w:lang w:val="uk-UA"/>
        </w:rPr>
        <w:t xml:space="preserve">. Порівняння якості класифікаторів </w:t>
      </w:r>
      <w:r>
        <w:rPr>
          <w:b/>
          <w:bCs/>
          <w:sz w:val="28"/>
          <w:szCs w:val="28"/>
          <w:lang w:val="uk-UA"/>
        </w:rPr>
        <w:t>для набору даних завдання 2.1</w:t>
      </w:r>
    </w:p>
    <w:p w14:paraId="3C045234" w14:textId="77777777" w:rsidR="00342EF6" w:rsidRPr="00342EF6" w:rsidRDefault="00342EF6" w:rsidP="00342E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Розділення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навчальний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тестовий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набори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X_train, X_test, Y_train, Y_test = train_test_split(X, Y, </w:t>
      </w:r>
      <w:r w:rsidRPr="00342EF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42E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42EF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42E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42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models = {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'Logistic Regression'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LogisticRegression(),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'Linear Discriminant Analysis'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LinearDiscriminantAnalysis(),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'K-Nearest Neighbors'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KNeighborsClassifier(),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'Decision Tree'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DecisionTreeClassifier(),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'Naive Bayes'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GaussianNB(),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'Support Vector Machine'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SVC()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Показники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якості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класифікації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кожної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моделі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name, model </w:t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models.items():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model.fit(X_train, Y_train)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Y_pred = model.predict(X_test)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accuracy = accuracy_score(Y_test, Y_pred)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report = classification_report(Y_test, Y_pred)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matrix = confusion_matrix(Y_test, Y_pred)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f"Model: </w:t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f"Accuracy: </w:t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</w:t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"Confusion Matrix:"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"Classification Report:"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(report)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proofErr w:type="gramEnd"/>
    </w:p>
    <w:p w14:paraId="471BE174" w14:textId="77777777" w:rsidR="00342EF6" w:rsidRDefault="00342EF6" w:rsidP="00746E78">
      <w:pPr>
        <w:ind w:firstLine="540"/>
        <w:jc w:val="center"/>
        <w:rPr>
          <w:sz w:val="28"/>
          <w:szCs w:val="28"/>
          <w:lang w:val="en-US"/>
        </w:rPr>
      </w:pPr>
    </w:p>
    <w:p w14:paraId="675D4A54" w14:textId="4F990F23" w:rsidR="000B05DF" w:rsidRPr="000B05DF" w:rsidRDefault="000B05DF" w:rsidP="000B05DF">
      <w:pPr>
        <w:rPr>
          <w:rFonts w:ascii="Times New Roman" w:hAnsi="Times New Roman" w:cs="Times New Roman"/>
          <w:sz w:val="28"/>
        </w:rPr>
      </w:pPr>
      <w:r w:rsidRPr="000B05DF">
        <w:rPr>
          <w:rFonts w:ascii="Times New Roman" w:hAnsi="Times New Roman" w:cs="Times New Roman"/>
          <w:sz w:val="28"/>
        </w:rPr>
        <w:lastRenderedPageBreak/>
        <w:t xml:space="preserve">Результати та порівняємо різні алгоритми класифікації </w:t>
      </w:r>
      <w:proofErr w:type="gramStart"/>
      <w:r w:rsidRPr="000B05DF">
        <w:rPr>
          <w:rFonts w:ascii="Times New Roman" w:hAnsi="Times New Roman" w:cs="Times New Roman"/>
          <w:sz w:val="28"/>
        </w:rPr>
        <w:t>для набору</w:t>
      </w:r>
      <w:proofErr w:type="gramEnd"/>
      <w:r w:rsidRPr="000B05DF">
        <w:rPr>
          <w:rFonts w:ascii="Times New Roman" w:hAnsi="Times New Roman" w:cs="Times New Roman"/>
          <w:sz w:val="28"/>
        </w:rPr>
        <w:t xml:space="preserve"> даних з файлу income_data.txt.</w:t>
      </w:r>
    </w:p>
    <w:p w14:paraId="00F974C0" w14:textId="7493EED8" w:rsidR="000B05DF" w:rsidRPr="000B05DF" w:rsidRDefault="000B05DF" w:rsidP="000B05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1 </w:t>
      </w:r>
      <w:r w:rsidRPr="000B05DF">
        <w:rPr>
          <w:rFonts w:ascii="Times New Roman" w:hAnsi="Times New Roman" w:cs="Times New Roman"/>
          <w:sz w:val="28"/>
        </w:rPr>
        <w:t>Логістична регресія (LR)</w:t>
      </w:r>
    </w:p>
    <w:p w14:paraId="7D00A35E" w14:textId="732D38B2" w:rsidR="000B05DF" w:rsidRPr="000B05DF" w:rsidRDefault="000B05DF" w:rsidP="000B05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2 </w:t>
      </w:r>
      <w:r w:rsidRPr="000B05DF">
        <w:rPr>
          <w:rFonts w:ascii="Times New Roman" w:hAnsi="Times New Roman" w:cs="Times New Roman"/>
          <w:sz w:val="28"/>
        </w:rPr>
        <w:t>Лінійний дискримінантний аналіз (LDA)</w:t>
      </w:r>
    </w:p>
    <w:p w14:paraId="1C884124" w14:textId="04680A28" w:rsidR="000B05DF" w:rsidRPr="000B05DF" w:rsidRDefault="000B05DF" w:rsidP="000B05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3 </w:t>
      </w:r>
      <w:r w:rsidRPr="000B05DF">
        <w:rPr>
          <w:rFonts w:ascii="Times New Roman" w:hAnsi="Times New Roman" w:cs="Times New Roman"/>
          <w:sz w:val="28"/>
        </w:rPr>
        <w:t>Метод k-найближчих сусідів (KNN)</w:t>
      </w:r>
    </w:p>
    <w:p w14:paraId="3237C7FD" w14:textId="4EDAC2C9" w:rsidR="000B05DF" w:rsidRPr="000B05DF" w:rsidRDefault="000B05DF" w:rsidP="000B05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4 </w:t>
      </w:r>
      <w:r w:rsidRPr="000B05DF">
        <w:rPr>
          <w:rFonts w:ascii="Times New Roman" w:hAnsi="Times New Roman" w:cs="Times New Roman"/>
          <w:sz w:val="28"/>
        </w:rPr>
        <w:t>Класифікація та регресія за допомогою дерев (CART)</w:t>
      </w:r>
    </w:p>
    <w:p w14:paraId="20FFFA72" w14:textId="3EF6446F" w:rsidR="000B05DF" w:rsidRPr="000B05DF" w:rsidRDefault="000B05DF" w:rsidP="000B05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5 </w:t>
      </w:r>
      <w:r w:rsidRPr="000B05DF">
        <w:rPr>
          <w:rFonts w:ascii="Times New Roman" w:hAnsi="Times New Roman" w:cs="Times New Roman"/>
          <w:sz w:val="28"/>
        </w:rPr>
        <w:t>Наївний баєсовський класифікатор (NB)</w:t>
      </w:r>
    </w:p>
    <w:p w14:paraId="7818F77F" w14:textId="6A3ECB01" w:rsidR="000B05DF" w:rsidRPr="000B05DF" w:rsidRDefault="000B05DF" w:rsidP="000B05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6 </w:t>
      </w:r>
      <w:r w:rsidRPr="000B05DF">
        <w:rPr>
          <w:rFonts w:ascii="Times New Roman" w:hAnsi="Times New Roman" w:cs="Times New Roman"/>
          <w:sz w:val="28"/>
        </w:rPr>
        <w:t>Метод опорних векторів (SVM)</w:t>
      </w:r>
    </w:p>
    <w:p w14:paraId="3D5189EC" w14:textId="242B07A0" w:rsidR="00746E78" w:rsidRDefault="00342EF6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21D05BAB" wp14:editId="6A5DE072">
            <wp:extent cx="3495675" cy="2684316"/>
            <wp:effectExtent l="0" t="0" r="0" b="190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0233" cy="27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449E" w14:textId="07C6120D" w:rsidR="00342EF6" w:rsidRDefault="00342EF6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54AF2C27" wp14:editId="6C9E0960">
            <wp:extent cx="3475784" cy="2625326"/>
            <wp:effectExtent l="0" t="0" r="0" b="381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3326" cy="263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B5D2" w14:textId="62993CC0" w:rsidR="00342EF6" w:rsidRDefault="00342EF6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BC8AC3" wp14:editId="7B241BB9">
            <wp:extent cx="4457143" cy="3342857"/>
            <wp:effectExtent l="0" t="0" r="63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93F3" w14:textId="4E374A99" w:rsidR="00342EF6" w:rsidRDefault="00342EF6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3A35A5E6" wp14:editId="372A4BFC">
            <wp:extent cx="4428571" cy="3419048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DDCF" w14:textId="1A4551F7" w:rsidR="00342EF6" w:rsidRDefault="00342EF6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6620FB" wp14:editId="22F5949B">
            <wp:extent cx="4038600" cy="3123874"/>
            <wp:effectExtent l="0" t="0" r="0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3457" cy="313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244" w14:textId="35D6840A" w:rsidR="00342EF6" w:rsidRDefault="00342EF6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01943FC4" wp14:editId="351E8F40">
            <wp:extent cx="4057650" cy="3138610"/>
            <wp:effectExtent l="0" t="0" r="0" b="508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069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771E" w14:textId="01572044" w:rsidR="000B05DF" w:rsidRPr="000B05DF" w:rsidRDefault="000B05DF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Всі шість моделей показали точність 100% на даному наборі даних. Це може бути наслідком кількості даних та їх якості</w:t>
      </w:r>
    </w:p>
    <w:p w14:paraId="067D83BC" w14:textId="64F2D91A" w:rsidR="000B05DF" w:rsidRPr="000B05DF" w:rsidRDefault="000B05DF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Л</w:t>
      </w:r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огістична регресія та лінійний дискримінантний аналіз можуть бути більш зручними випадками, коли важлива інтерпретованість результатів. З іншого боку, метод опорних векторів може бути кращим вибором, коли важлива максимальна точність класифікації.</w:t>
      </w:r>
    </w:p>
    <w:p w14:paraId="537FABF6" w14:textId="0F035219" w:rsidR="000B05DF" w:rsidRPr="000B05DF" w:rsidRDefault="000B05DF" w:rsidP="00746E78">
      <w:pPr>
        <w:rPr>
          <w:rFonts w:ascii="Times New Roman" w:hAnsi="Times New Roman" w:cs="Times New Roman"/>
          <w:b/>
          <w:bCs/>
          <w:sz w:val="44"/>
          <w:szCs w:val="28"/>
        </w:rPr>
      </w:pPr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Також важливо врахувати можливість переобучення моделі</w:t>
      </w:r>
    </w:p>
    <w:p w14:paraId="18550C2E" w14:textId="77777777" w:rsidR="00746E78" w:rsidRPr="00916D71" w:rsidRDefault="00746E78" w:rsidP="00746E78">
      <w:pPr>
        <w:ind w:firstLine="540"/>
        <w:jc w:val="center"/>
        <w:rPr>
          <w:b/>
          <w:bCs/>
          <w:sz w:val="28"/>
          <w:szCs w:val="28"/>
          <w:lang w:val="uk-UA"/>
        </w:rPr>
      </w:pPr>
      <w:r w:rsidRPr="00711B68">
        <w:rPr>
          <w:b/>
          <w:bCs/>
          <w:sz w:val="28"/>
          <w:szCs w:val="28"/>
          <w:lang w:val="uk-UA"/>
        </w:rPr>
        <w:lastRenderedPageBreak/>
        <w:t>Завдання 2.</w:t>
      </w:r>
      <w:r>
        <w:rPr>
          <w:b/>
          <w:bCs/>
          <w:sz w:val="28"/>
          <w:szCs w:val="28"/>
          <w:lang w:val="uk-UA"/>
        </w:rPr>
        <w:t>5</w:t>
      </w:r>
      <w:r w:rsidRPr="00711B68">
        <w:rPr>
          <w:b/>
          <w:bCs/>
          <w:sz w:val="28"/>
          <w:szCs w:val="28"/>
          <w:lang w:val="uk-UA"/>
        </w:rPr>
        <w:t xml:space="preserve">. </w:t>
      </w:r>
      <w:r>
        <w:rPr>
          <w:b/>
          <w:bCs/>
          <w:sz w:val="28"/>
          <w:szCs w:val="28"/>
          <w:lang w:val="uk-UA"/>
        </w:rPr>
        <w:t>К</w:t>
      </w:r>
      <w:r w:rsidRPr="00711B68">
        <w:rPr>
          <w:b/>
          <w:bCs/>
          <w:sz w:val="28"/>
          <w:szCs w:val="28"/>
          <w:lang w:val="uk-UA"/>
        </w:rPr>
        <w:t>ласифік</w:t>
      </w:r>
      <w:r>
        <w:rPr>
          <w:b/>
          <w:bCs/>
          <w:sz w:val="28"/>
          <w:szCs w:val="28"/>
          <w:lang w:val="uk-UA"/>
        </w:rPr>
        <w:t xml:space="preserve">ація даних </w:t>
      </w:r>
      <w:r w:rsidRPr="00916D71">
        <w:rPr>
          <w:b/>
          <w:bCs/>
          <w:sz w:val="28"/>
          <w:szCs w:val="28"/>
          <w:lang w:val="uk-UA"/>
        </w:rPr>
        <w:t>лінійним класифікатором Ridge</w:t>
      </w:r>
    </w:p>
    <w:p w14:paraId="11C0FDDB" w14:textId="63FCA390" w:rsidR="00746E78" w:rsidRDefault="00ED12F6" w:rsidP="00746E78">
      <w:pPr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>
        <w:rPr>
          <w:noProof/>
        </w:rPr>
        <w:drawing>
          <wp:inline distT="0" distB="0" distL="0" distR="0" wp14:anchorId="1498A979" wp14:editId="654C3C85">
            <wp:extent cx="6304068" cy="2257425"/>
            <wp:effectExtent l="0" t="0" r="190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233" t="16664" r="38766" b="47052"/>
                    <a:stretch/>
                  </pic:blipFill>
                  <pic:spPr bwMode="auto">
                    <a:xfrm>
                      <a:off x="0" y="0"/>
                      <a:ext cx="6312805" cy="226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4855A" w14:textId="77777777" w:rsidR="00ED12F6" w:rsidRPr="00ED12F6" w:rsidRDefault="00ED12F6" w:rsidP="00ED12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sklearn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datasets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load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iris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sklearn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linear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model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RidgeClassifier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sklearn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model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selection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split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sklearn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seaborn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sns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matplotlib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pyplot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io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BytesIO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sklearn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confusion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matrix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Завантаження даних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iris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load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iris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iris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iris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target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Розбиття даних на тренувальну та тестову вибірки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split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0.3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random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0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# Ініціалізація та тренування моделі 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</w:rPr>
        <w:t>RidgeClassifier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clf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RidgeClassifier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tol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1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</w:rPr>
        <w:t>e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-2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solver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sag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clf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fit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Прогнозування на тестовій вибірці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clf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predict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Розрахунок показників якості класифікації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Accuracy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round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accuracy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Precision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round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precision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average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weighted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Recall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round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recall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average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weighted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F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1 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Score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round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1_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average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weighted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Cohen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Kappa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Score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round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cohen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kappa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Matthews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Corrcoef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round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matthews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corrcoef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>\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t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>\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t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Classification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Report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>\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classification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report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lastRenderedPageBreak/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Створення матриці плутанини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mat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confusion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matrix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Візуалізація матриці плутанини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sns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set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figure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=(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8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6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sns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heatmap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mat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square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annot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fmt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d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cbar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xlabel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True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label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ylabel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Predicted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label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title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Confusion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Matrix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savefig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Confusion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jpg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# Збереження матриці плутанини у форматі 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</w:rPr>
        <w:t>SVG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BytesIO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savefig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format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svg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show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</w:p>
    <w:p w14:paraId="23F39959" w14:textId="77777777" w:rsidR="00ED12F6" w:rsidRPr="00AC3273" w:rsidRDefault="00ED12F6" w:rsidP="00AC3273">
      <w:pPr>
        <w:rPr>
          <w:rFonts w:ascii="Times New Roman" w:hAnsi="Times New Roman" w:cs="Times New Roman"/>
          <w:sz w:val="28"/>
        </w:rPr>
      </w:pPr>
    </w:p>
    <w:p w14:paraId="3A5E7D1B" w14:textId="58077DF2" w:rsidR="00AC3273" w:rsidRPr="00AC3273" w:rsidRDefault="00AC3273" w:rsidP="00AC3273">
      <w:pPr>
        <w:jc w:val="center"/>
        <w:rPr>
          <w:rFonts w:ascii="Times New Roman" w:hAnsi="Times New Roman" w:cs="Times New Roman"/>
          <w:sz w:val="28"/>
        </w:rPr>
      </w:pPr>
      <w:r w:rsidRPr="00AC3273">
        <w:rPr>
          <w:rFonts w:ascii="Times New Roman" w:hAnsi="Times New Roman" w:cs="Times New Roman"/>
          <w:sz w:val="28"/>
        </w:rPr>
        <w:t>Матриця плутанини</w:t>
      </w:r>
    </w:p>
    <w:p w14:paraId="38BAB86C" w14:textId="44419235" w:rsidR="00ED12F6" w:rsidRDefault="00ED12F6" w:rsidP="00ED12F6">
      <w:pPr>
        <w:jc w:val="center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>
        <w:rPr>
          <w:noProof/>
        </w:rPr>
        <w:drawing>
          <wp:inline distT="0" distB="0" distL="0" distR="0" wp14:anchorId="2292DCE3" wp14:editId="63FF0E9D">
            <wp:extent cx="4164431" cy="4037330"/>
            <wp:effectExtent l="0" t="0" r="7620" b="127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9901" cy="40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9824" w14:textId="59240322" w:rsidR="00ED12F6" w:rsidRPr="00746E78" w:rsidRDefault="00ED12F6" w:rsidP="00ED12F6">
      <w:pPr>
        <w:jc w:val="center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5990B70" wp14:editId="6B58AA97">
            <wp:extent cx="4180952" cy="340000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E75C" w14:textId="77777777" w:rsidR="00AC3273" w:rsidRPr="00AC3273" w:rsidRDefault="00AC3273" w:rsidP="00AC3273">
      <w:pPr>
        <w:rPr>
          <w:rFonts w:ascii="Times New Roman" w:hAnsi="Times New Roman" w:cs="Times New Roman"/>
          <w:sz w:val="28"/>
        </w:rPr>
      </w:pPr>
      <w:r w:rsidRPr="00AC3273">
        <w:rPr>
          <w:rFonts w:ascii="Times New Roman" w:hAnsi="Times New Roman" w:cs="Times New Roman"/>
          <w:sz w:val="28"/>
        </w:rPr>
        <w:t>У цьому прикладі для класифікації даних Iris використовується лінійний класифікатор Ridge з наступними налаштуваннями:</w:t>
      </w:r>
    </w:p>
    <w:p w14:paraId="54A2A5F0" w14:textId="77777777" w:rsidR="00AC3273" w:rsidRPr="00AC3273" w:rsidRDefault="00AC3273" w:rsidP="00AC3273">
      <w:pPr>
        <w:rPr>
          <w:rFonts w:ascii="Times New Roman" w:hAnsi="Times New Roman" w:cs="Times New Roman"/>
          <w:sz w:val="28"/>
        </w:rPr>
      </w:pPr>
      <w:r w:rsidRPr="00AC3273">
        <w:rPr>
          <w:rFonts w:ascii="Times New Roman" w:hAnsi="Times New Roman" w:cs="Times New Roman"/>
          <w:sz w:val="28"/>
        </w:rPr>
        <w:t>tol=1e-2: Значення толерантності для припинення алгоритму. Це визначає, наскільки точним повинен бути розв'язок, щоб алгоритм припинив роботу. Чим менше значення, тим точнішим буде розв'язок, але це може збільшити час роботи алгоритму.</w:t>
      </w:r>
    </w:p>
    <w:p w14:paraId="5A7E4D0B" w14:textId="53F143C7" w:rsidR="00AC3273" w:rsidRPr="00AC3273" w:rsidRDefault="00AC3273" w:rsidP="00AC3273">
      <w:pPr>
        <w:rPr>
          <w:rFonts w:ascii="Times New Roman" w:hAnsi="Times New Roman" w:cs="Times New Roman"/>
          <w:sz w:val="28"/>
        </w:rPr>
      </w:pPr>
      <w:r w:rsidRPr="00AC3273">
        <w:rPr>
          <w:rFonts w:ascii="Times New Roman" w:hAnsi="Times New Roman" w:cs="Times New Roman"/>
          <w:sz w:val="28"/>
        </w:rPr>
        <w:t>solver="sag": Вказує на використання стохастичного середньоградієнтного методу (Stochastic Average Gradient Descent) для оптимізації. Цей метод є ефективним для великих наборів даних.</w:t>
      </w:r>
      <w:bookmarkStart w:id="0" w:name="_GoBack"/>
      <w:bookmarkEnd w:id="0"/>
    </w:p>
    <w:p w14:paraId="47C9E4AE" w14:textId="43955A11" w:rsidR="00885BEB" w:rsidRPr="00746E78" w:rsidRDefault="00885BEB" w:rsidP="00746E78">
      <w:pPr>
        <w:tabs>
          <w:tab w:val="left" w:pos="1320"/>
        </w:tabs>
        <w:rPr>
          <w:rFonts w:ascii="Times New Roman" w:hAnsi="Times New Roman" w:cs="Times New Roman"/>
          <w:sz w:val="36"/>
          <w:lang w:val="uk-UA"/>
        </w:rPr>
      </w:pPr>
    </w:p>
    <w:p w14:paraId="648ACEE4" w14:textId="1F041016" w:rsidR="007E108D" w:rsidRPr="00885BEB" w:rsidRDefault="007E108D" w:rsidP="007E10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Ссилка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7E108D">
        <w:rPr>
          <w:rFonts w:ascii="Times New Roman" w:hAnsi="Times New Roman" w:cs="Times New Roman"/>
          <w:sz w:val="28"/>
        </w:rPr>
        <w:t>:</w:t>
      </w:r>
      <w:r w:rsidRPr="004F7585">
        <w:rPr>
          <w:rFonts w:ascii="Times New Roman" w:hAnsi="Times New Roman" w:cs="Times New Roman"/>
          <w:sz w:val="28"/>
        </w:rPr>
        <w:t xml:space="preserve"> </w:t>
      </w:r>
      <w:hyperlink r:id="rId29" w:history="1">
        <w:r w:rsidR="00885BEB" w:rsidRPr="00C265E3">
          <w:rPr>
            <w:rStyle w:val="a8"/>
            <w:rFonts w:ascii="Times New Roman" w:hAnsi="Times New Roman" w:cs="Times New Roman"/>
            <w:sz w:val="28"/>
            <w:lang w:val="en-US"/>
          </w:rPr>
          <w:t>https</w:t>
        </w:r>
        <w:r w:rsidR="00885BEB" w:rsidRPr="00C265E3">
          <w:rPr>
            <w:rStyle w:val="a8"/>
            <w:rFonts w:ascii="Times New Roman" w:hAnsi="Times New Roman" w:cs="Times New Roman"/>
            <w:sz w:val="28"/>
          </w:rPr>
          <w:t>://</w:t>
        </w:r>
        <w:r w:rsidR="00885BEB" w:rsidRPr="00C265E3">
          <w:rPr>
            <w:rStyle w:val="a8"/>
            <w:rFonts w:ascii="Times New Roman" w:hAnsi="Times New Roman" w:cs="Times New Roman"/>
            <w:sz w:val="28"/>
            <w:lang w:val="en-US"/>
          </w:rPr>
          <w:t>github</w:t>
        </w:r>
        <w:r w:rsidR="00885BEB" w:rsidRPr="00C265E3">
          <w:rPr>
            <w:rStyle w:val="a8"/>
            <w:rFonts w:ascii="Times New Roman" w:hAnsi="Times New Roman" w:cs="Times New Roman"/>
            <w:sz w:val="28"/>
          </w:rPr>
          <w:t>.</w:t>
        </w:r>
        <w:r w:rsidR="00885BEB" w:rsidRPr="00C265E3">
          <w:rPr>
            <w:rStyle w:val="a8"/>
            <w:rFonts w:ascii="Times New Roman" w:hAnsi="Times New Roman" w:cs="Times New Roman"/>
            <w:sz w:val="28"/>
            <w:lang w:val="en-US"/>
          </w:rPr>
          <w:t>com</w:t>
        </w:r>
        <w:r w:rsidR="00885BEB" w:rsidRPr="00C265E3">
          <w:rPr>
            <w:rStyle w:val="a8"/>
            <w:rFonts w:ascii="Times New Roman" w:hAnsi="Times New Roman" w:cs="Times New Roman"/>
            <w:sz w:val="28"/>
          </w:rPr>
          <w:t>/</w:t>
        </w:r>
        <w:r w:rsidR="00885BEB" w:rsidRPr="00C265E3">
          <w:rPr>
            <w:rStyle w:val="a8"/>
            <w:rFonts w:ascii="Times New Roman" w:hAnsi="Times New Roman" w:cs="Times New Roman"/>
            <w:sz w:val="28"/>
            <w:lang w:val="en-US"/>
          </w:rPr>
          <w:t>UshakowIllia</w:t>
        </w:r>
        <w:r w:rsidR="00885BEB" w:rsidRPr="00C265E3">
          <w:rPr>
            <w:rStyle w:val="a8"/>
            <w:rFonts w:ascii="Times New Roman" w:hAnsi="Times New Roman" w:cs="Times New Roman"/>
            <w:sz w:val="28"/>
          </w:rPr>
          <w:t>/----1-21-17.</w:t>
        </w:r>
        <w:r w:rsidR="00885BEB" w:rsidRPr="00C265E3">
          <w:rPr>
            <w:rStyle w:val="a8"/>
            <w:rFonts w:ascii="Times New Roman" w:hAnsi="Times New Roman" w:cs="Times New Roman"/>
            <w:sz w:val="28"/>
            <w:lang w:val="en-US"/>
          </w:rPr>
          <w:t>git</w:t>
        </w:r>
      </w:hyperlink>
    </w:p>
    <w:p w14:paraId="2756BDFB" w14:textId="77777777" w:rsidR="00885BEB" w:rsidRPr="00885BEB" w:rsidRDefault="00885BEB" w:rsidP="007E108D">
      <w:pPr>
        <w:rPr>
          <w:rFonts w:ascii="Times New Roman" w:hAnsi="Times New Roman" w:cs="Times New Roman"/>
          <w:sz w:val="28"/>
        </w:rPr>
      </w:pPr>
    </w:p>
    <w:p w14:paraId="07165686" w14:textId="20AF460C" w:rsidR="002C3989" w:rsidRPr="006F649E" w:rsidRDefault="00D405D5" w:rsidP="007C4B4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649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Висновок: </w:t>
      </w:r>
      <w:r w:rsidR="00E70749" w:rsidRPr="007E108D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="00082186" w:rsidRPr="007E108D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E70749" w:rsidRPr="007E108D">
        <w:rPr>
          <w:rFonts w:ascii="Times New Roman" w:hAnsi="Times New Roman" w:cs="Times New Roman"/>
          <w:sz w:val="28"/>
          <w:szCs w:val="28"/>
          <w:lang w:val="uk-UA"/>
        </w:rPr>
        <w:t>аборатор</w:t>
      </w:r>
      <w:r w:rsidR="007E108D" w:rsidRPr="007E108D">
        <w:rPr>
          <w:rFonts w:ascii="Times New Roman" w:hAnsi="Times New Roman" w:cs="Times New Roman"/>
          <w:sz w:val="28"/>
          <w:szCs w:val="28"/>
          <w:lang w:val="uk-UA"/>
        </w:rPr>
        <w:t xml:space="preserve">ної роботи, я за допомогою коду, </w:t>
      </w:r>
      <w:r w:rsidR="007E108D" w:rsidRPr="007E108D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досліди</w:t>
      </w:r>
      <w:r w:rsidR="007E108D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в</w:t>
      </w:r>
      <w:r w:rsidR="007E108D" w:rsidRPr="007E108D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 попередню обробку та класифікацію даних</w:t>
      </w:r>
    </w:p>
    <w:p w14:paraId="172AC0F9" w14:textId="269D322A" w:rsidR="002C3989" w:rsidRPr="006F649E" w:rsidRDefault="002C3989" w:rsidP="002C39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C3989" w:rsidRPr="006F649E" w:rsidSect="00A55C88">
      <w:headerReference w:type="default" r:id="rId30"/>
      <w:headerReference w:type="first" r:id="rId31"/>
      <w:pgSz w:w="11906" w:h="16838"/>
      <w:pgMar w:top="50" w:right="567" w:bottom="2694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8F351" w14:textId="77777777" w:rsidR="007655B6" w:rsidRDefault="007655B6">
      <w:r>
        <w:separator/>
      </w:r>
    </w:p>
  </w:endnote>
  <w:endnote w:type="continuationSeparator" w:id="0">
    <w:p w14:paraId="37999A7F" w14:textId="77777777" w:rsidR="007655B6" w:rsidRDefault="0076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BB2FF" w14:textId="77777777" w:rsidR="007655B6" w:rsidRDefault="007655B6">
      <w:r>
        <w:separator/>
      </w:r>
    </w:p>
  </w:footnote>
  <w:footnote w:type="continuationSeparator" w:id="0">
    <w:p w14:paraId="264216D7" w14:textId="77777777" w:rsidR="007655B6" w:rsidRDefault="007655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E988F" w14:textId="22824C3C" w:rsidR="00ED12F6" w:rsidRDefault="00ED12F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062E4F3F" wp14:editId="07E2CA94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540" b="2540"/>
              <wp:wrapNone/>
              <wp:docPr id="69" name="Группа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2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3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4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5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6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7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8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9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0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591C93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1C2B20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A34943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14C36B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70B88F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2589B5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68C203" w14:textId="144F0791" w:rsidR="00ED12F6" w:rsidRDefault="00ED12F6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AC3273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AA7048" w14:textId="7001EE9D" w:rsidR="00ED12F6" w:rsidRPr="00146512" w:rsidRDefault="00ED12F6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123.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.000 – Лр.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5C5712A" w14:textId="77777777" w:rsidR="00ED12F6" w:rsidRPr="00CE2673" w:rsidRDefault="00ED12F6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2E4F3F" id="Группа 69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3tgL8A&#10;AADbAAAADwAAAGRycy9kb3ducmV2LnhtbERPy4rCMBTdC/5DuII7TXXho2OUKgiuRDt+wKW5tsXm&#10;pjax7czXm4Xg8nDem11vKtFS40rLCmbTCARxZnXJuYLb73GyAuE8ssbKMin4Iwe77XCwwVjbjq/U&#10;pj4XIYRdjAoK7+tYSpcVZNBNbU0cuLttDPoAm1zqBrsQbio5j6KFNFhyaCiwpkNB2SN9GQUP37fn&#10;JE//j+vbfp1d9kn3eiZKjUd98gPCU++/4o/7pBUsw/r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e2AvwAAANsAAAAPAAAAAAAAAAAAAAAAAJgCAABkcnMvZG93bnJl&#10;di54bWxQSwUGAAAAAAQABAD1AAAAhAMAAAAA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qMsIA&#10;AADbAAAADwAAAGRycy9kb3ducmV2LnhtbESPQWvCQBSE7wX/w/IEL6Vu0oNKdBUVClK8aAWvj+wz&#10;CWbfhuxLjP++KxR6HGbmG2a1GVytempD5dlAOk1AEefeVlwYuPx8fSxABUG2WHsmA08KsFmP3laY&#10;Wf/gE/VnKVSEcMjQQCnSZFqHvCSHYeob4ujdfOtQomwLbVt8RLir9WeSzLTDiuNCiQ3tS8rv584Z&#10;6K/X444unU57lPn74buTakbGTMbDdglKaJD/8F/7YA0sUnh9iT9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uoywgAAANsAAAAPAAAAAAAAAAAAAAAAAJgCAABkcnMvZG93&#10;bnJldi54bWxQSwUGAAAAAAQABAD1AAAAhwMAAAAA&#10;" filled="f" stroked="f">
                <v:textbox inset="1pt,1pt,1pt,1pt">
                  <w:txbxContent>
                    <w:p w14:paraId="2B591C93" w14:textId="77777777" w:rsidR="00ED12F6" w:rsidRDefault="00ED12F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0RcIA&#10;AADbAAAADwAAAGRycy9kb3ducmV2LnhtbESPzYrCQBCE7wu+w9DCXhad6EElOoouLMjixR/w2mTa&#10;JJjpCZlOzL79jiB4LKrqK2q16V2lOmpC6dnAZJyAIs68LTk3cDn/jBaggiBbrDyTgT8KsFkPPlaY&#10;Wv/gI3UnyVWEcEjRQCFSp1qHrCCHYexr4ujdfONQomxybRt8RLir9DRJZtphyXGhwJq+C8rup9YZ&#10;6K7Xw44urZ50KPOv/W8r5YyM+Rz22yUooV7e4Vd7bw0spvD8En+A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HRFwgAAANsAAAAPAAAAAAAAAAAAAAAAAJgCAABkcnMvZG93&#10;bnJldi54bWxQSwUGAAAAAAQABAD1AAAAhwMAAAAA&#10;" filled="f" stroked="f">
                <v:textbox inset="1pt,1pt,1pt,1pt">
                  <w:txbxContent>
                    <w:p w14:paraId="561C2B20" w14:textId="77777777" w:rsidR="00ED12F6" w:rsidRDefault="00ED12F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R3s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/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NHewgAAANsAAAAPAAAAAAAAAAAAAAAAAJgCAABkcnMvZG93&#10;bnJldi54bWxQSwUGAAAAAAQABAD1AAAAhwMAAAAA&#10;" filled="f" stroked="f">
                <v:textbox inset="1pt,1pt,1pt,1pt">
                  <w:txbxContent>
                    <w:p w14:paraId="0AA34943" w14:textId="77777777" w:rsidR="00ED12F6" w:rsidRDefault="00ED12F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Jqs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/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1UmqwgAAANsAAAAPAAAAAAAAAAAAAAAAAJgCAABkcnMvZG93&#10;bnJldi54bWxQSwUGAAAAAAQABAD1AAAAhwMAAAAA&#10;" filled="f" stroked="f">
                <v:textbox inset="1pt,1pt,1pt,1pt">
                  <w:txbxContent>
                    <w:p w14:paraId="3014C36B" w14:textId="77777777" w:rsidR="00ED12F6" w:rsidRDefault="00ED12F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nsMc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c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nsMcMAAADbAAAADwAAAAAAAAAAAAAAAACYAgAAZHJzL2Rv&#10;d25yZXYueG1sUEsFBgAAAAAEAAQA9QAAAIgDAAAAAA==&#10;" filled="f" stroked="f">
                <v:textbox inset="1pt,1pt,1pt,1pt">
                  <w:txbxContent>
                    <w:p w14:paraId="4E70B88F" w14:textId="77777777" w:rsidR="00ED12F6" w:rsidRDefault="00ED12F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yRsIA&#10;AADbAAAADwAAAGRycy9kb3ducmV2LnhtbESPQWvCQBSE7wX/w/IEL0U39pBKdBUVClJ6qQpeH9ln&#10;Esy+DdmXGP99tyB4HGbmG2a1GVytempD5dnAfJaAIs69rbgwcD59TReggiBbrD2TgQcF2KxHbyvM&#10;rL/zL/VHKVSEcMjQQCnSZFqHvCSHYeYb4uhdfetQomwLbVu8R7ir9UeSpNphxXGhxIb2JeW3Y+cM&#10;9JfLz47OnZ73KJ/vh+9OqpSMmYyH7RKU0CCv8LN9sAYWKfx/iT9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S3JGwgAAANsAAAAPAAAAAAAAAAAAAAAAAJgCAABkcnMvZG93&#10;bnJldi54bWxQSwUGAAAAAAQABAD1AAAAhwMAAAAA&#10;" filled="f" stroked="f">
                <v:textbox inset="1pt,1pt,1pt,1pt">
                  <w:txbxContent>
                    <w:p w14:paraId="222589B5" w14:textId="77777777" w:rsidR="00ED12F6" w:rsidRDefault="00ED12F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X3cIA&#10;AADbAAAADwAAAGRycy9kb3ducmV2LnhtbESPzYrCQBCE78K+w9ALXkQnelCJjrIrCLLsxR/w2mTa&#10;JJjpCZlOjG/vLCx4LKrqK2q97V2lOmpC6dnAdJKAIs68LTk3cDnvx0tQQZAtVp7JwJMCbDcfgzWm&#10;1j/4SN1JchUhHFI0UIjUqdYhK8hhmPiaOHo33ziUKJtc2wYfEe4qPUuSuXZYclwosKZdQdn91DoD&#10;3fX6+02XVk87lMXo8NNKOSdjhp/91wqUUC/v8H/7YA0sF/D3Jf4Av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9fdwgAAANsAAAAPAAAAAAAAAAAAAAAAAJgCAABkcnMvZG93&#10;bnJldi54bWxQSwUGAAAAAAQABAD1AAAAhwMAAAAA&#10;" filled="f" stroked="f">
                <v:textbox inset="1pt,1pt,1pt,1pt">
                  <w:txbxContent>
                    <w:p w14:paraId="1E68C203" w14:textId="144F0791" w:rsidR="00ED12F6" w:rsidRDefault="00ED12F6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AC3273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18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Dr8AA&#10;AADbAAAADwAAAGRycy9kb3ducmV2LnhtbERPTWuDQBC9B/oflin0Epo1PVix2YQ2EJDQSxPB6+BO&#10;VerOijsa+++7h0CPj/e9OyyuVzONofNsYLtJQBHX3nbcGCivp+cMVBBki71nMvBLAQ77h9UOc+tv&#10;/EXzRRoVQzjkaKAVGXKtQ92Sw7DxA3Hkvv3oUCIcG21HvMVw1+uXJEm1w45jQ4sDHVuqfy6TMzBX&#10;1ecHlZPeziiv6+I8SZeSMU+Py/sbKKFF/sV3d2ENZHFs/BJ/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hDr8AAAADbAAAADwAAAAAAAAAAAAAAAACYAgAAZHJzL2Rvd25y&#10;ZXYueG1sUEsFBgAAAAAEAAQA9QAAAIUDAAAAAA==&#10;" filled="f" stroked="f">
                <v:textbox inset="1pt,1pt,1pt,1pt">
                  <w:txbxContent>
                    <w:p w14:paraId="7BAA7048" w14:textId="7001EE9D" w:rsidR="00ED12F6" w:rsidRPr="00146512" w:rsidRDefault="00ED12F6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123.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.000 – Лр.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  <w:p w14:paraId="05C5712A" w14:textId="77777777" w:rsidR="00ED12F6" w:rsidRPr="00CE2673" w:rsidRDefault="00ED12F6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4B136" w14:textId="67CE8247" w:rsidR="00ED12F6" w:rsidRPr="0080663F" w:rsidRDefault="00ED12F6" w:rsidP="009F131C">
    <w:pPr>
      <w:pStyle w:val="1"/>
      <w:rPr>
        <w:rFonts w:ascii="Times New Roman" w:hAnsi="Times New Roman" w:cs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1E69A77B" wp14:editId="5C313BC3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20955" t="20955" r="19685" b="19685"/>
              <wp:wrapNone/>
              <wp:docPr id="5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79500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B6AFD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FF824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0FD88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31747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AC566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8F847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85ED4" w14:textId="23228C62" w:rsidR="00ED12F6" w:rsidRPr="00146512" w:rsidRDefault="00ED12F6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123.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11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3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0DF74" w14:textId="77777777" w:rsidR="00ED12F6" w:rsidRDefault="00ED12F6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18907" w14:textId="6330F12D" w:rsidR="00ED12F6" w:rsidRPr="006B754A" w:rsidRDefault="00ED12F6" w:rsidP="00B66788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8"/>
                                  <w:lang w:val="uk-UA"/>
                                </w:rPr>
                                <w:t>Ушаков Ілля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56E9D" w14:textId="77777777" w:rsidR="00ED12F6" w:rsidRDefault="00ED12F6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D7260" w14:textId="36721C58" w:rsidR="00ED12F6" w:rsidRPr="00666908" w:rsidRDefault="00ED12F6" w:rsidP="00B66788">
                              <w:pPr>
                                <w:pStyle w:val="a5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1D2125"/>
                                  <w:sz w:val="22"/>
                                  <w:szCs w:val="48"/>
                                  <w:shd w:val="clear" w:color="auto" w:fill="FFFFFF"/>
                                </w:rPr>
                                <w:t>Байлюк Є. 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0F2E1" w14:textId="77777777" w:rsidR="00ED12F6" w:rsidRDefault="00ED12F6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546CE" w14:textId="77777777" w:rsidR="00ED12F6" w:rsidRDefault="00ED12F6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7C173" w14:textId="77777777" w:rsidR="00ED12F6" w:rsidRDefault="00ED12F6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55872" w14:textId="77777777" w:rsidR="00ED12F6" w:rsidRDefault="00ED12F6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6911A" w14:textId="77777777" w:rsidR="00ED12F6" w:rsidRDefault="00ED12F6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FC644" w14:textId="77777777" w:rsidR="00ED12F6" w:rsidRPr="002638A5" w:rsidRDefault="00ED12F6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6568A" w14:textId="47DDF1A6" w:rsidR="00ED12F6" w:rsidRPr="00146512" w:rsidRDefault="00ED12F6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F2A48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48D2B" w14:textId="38A44BF2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D5046" w14:textId="646BAAA2" w:rsidR="00ED12F6" w:rsidRPr="002F6B72" w:rsidRDefault="00ED12F6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C5898" w14:textId="362F3D6F" w:rsidR="00ED12F6" w:rsidRDefault="00ED12F6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КІ-21-1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69A77B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">
              <v:rect id="Rectangle 2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yb4A&#10;AADaAAAADwAAAGRycy9kb3ducmV2LnhtbERPzYrCMBC+C75DGGFvmuph0WqUKgieRGsfYGjGtthM&#10;ahPbuk+/OQgeP77/zW4wteiodZVlBfNZBII4t7riQkF2O06XIJxH1lhbJgVvcrDbjkcbjLXt+Upd&#10;6gsRQtjFqKD0vomldHlJBt3MNsSBu9vWoA+wLaRusQ/hppaLKPqVBisODSU2dCgpf6Qvo+Dhh+6c&#10;FOnfcZXtV/lln/SvZ6LUz2RI1iA8Df4r/rhPWkHYGq6EGy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wssm+AAAA2gAAAA8AAAAAAAAAAAAAAAAAmAIAAGRycy9kb3ducmV2&#10;LnhtbFBLBQYAAAAABAAEAPUAAACDAwAAAAA=&#10;" filled="f" strokeweight="2pt"/>
              <v:line id="Line 2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2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2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2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2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2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3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3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3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14:paraId="74C79500" w14:textId="77777777" w:rsidR="00ED12F6" w:rsidRDefault="00ED12F6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14:paraId="0D3B6AFD" w14:textId="77777777" w:rsidR="00ED12F6" w:rsidRDefault="00ED12F6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584FF824" w14:textId="77777777" w:rsidR="00ED12F6" w:rsidRDefault="00ED12F6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1280FD88" w14:textId="77777777" w:rsidR="00ED12F6" w:rsidRDefault="00ED12F6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67231747" w14:textId="77777777" w:rsidR="00ED12F6" w:rsidRDefault="00ED12F6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7BBAC566" w14:textId="77777777" w:rsidR="00ED12F6" w:rsidRDefault="00ED12F6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29D8F847" w14:textId="77777777" w:rsidR="00ED12F6" w:rsidRDefault="00ED12F6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01385ED4" w14:textId="23228C62" w:rsidR="00ED12F6" w:rsidRPr="00146512" w:rsidRDefault="00ED12F6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123.</w:t>
                      </w:r>
                      <w:r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11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>
                        <w:rPr>
                          <w:rFonts w:ascii="Calibri" w:hAnsi="Calibri"/>
                          <w:color w:val="000000" w:themeColor="text1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4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4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line id="Line 4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<v:line id="Line 4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<v:group id="Group 4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4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14:paraId="4B00DF74" w14:textId="77777777" w:rsidR="00ED12F6" w:rsidRDefault="00ED12F6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9818907" w14:textId="6330F12D" w:rsidR="00ED12F6" w:rsidRPr="006B754A" w:rsidRDefault="00ED12F6" w:rsidP="00B66788">
                        <w:pPr>
                          <w:rPr>
                            <w:i/>
                            <w:color w:val="000000" w:themeColor="text1"/>
                            <w:sz w:val="18"/>
                            <w:lang w:val="uk-UA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8"/>
                            <w:lang w:val="uk-UA"/>
                          </w:rPr>
                          <w:t>Ушаков Ілля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rect id="Rectangle 4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23756E9D" w14:textId="77777777" w:rsidR="00ED12F6" w:rsidRDefault="00ED12F6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14:paraId="778D7260" w14:textId="36721C58" w:rsidR="00ED12F6" w:rsidRPr="00666908" w:rsidRDefault="00ED12F6" w:rsidP="00B66788">
                        <w:pPr>
                          <w:pStyle w:val="a5"/>
                          <w:rPr>
                            <w:rFonts w:ascii="Times New Roman" w:hAnsi="Times New Roman" w:cs="Times New Roman"/>
                            <w:color w:val="000000" w:themeColor="text1"/>
                            <w:sz w:val="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1D2125"/>
                            <w:sz w:val="22"/>
                            <w:szCs w:val="48"/>
                            <w:shd w:val="clear" w:color="auto" w:fill="FFFFFF"/>
                          </w:rPr>
                          <w:t>Байлюк Є. М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rect id="Rectangle 5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5A60F2E1" w14:textId="77777777" w:rsidR="00ED12F6" w:rsidRDefault="00ED12F6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7C0546CE" w14:textId="77777777" w:rsidR="00ED12F6" w:rsidRDefault="00ED12F6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5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14:paraId="79E7C173" w14:textId="77777777" w:rsidR="00ED12F6" w:rsidRDefault="00ED12F6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14:paraId="42A55872" w14:textId="77777777" w:rsidR="00ED12F6" w:rsidRDefault="00ED12F6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rect id="Rectangle 5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7506911A" w14:textId="77777777" w:rsidR="00ED12F6" w:rsidRDefault="00ED12F6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58CFC644" w14:textId="77777777" w:rsidR="00ED12F6" w:rsidRPr="002638A5" w:rsidRDefault="00ED12F6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rect id="Rectangle 61" o:spid="_x0000_s1086" style="position:absolute;left:7760;top:18561;width:6292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14:paraId="38F6568A" w14:textId="47DDF1A6" w:rsidR="00ED12F6" w:rsidRPr="00146512" w:rsidRDefault="00ED12F6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>
                        <w:t>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6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rect id="Rectangle 6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14:paraId="2F4F2A48" w14:textId="77777777" w:rsidR="00ED12F6" w:rsidRDefault="00ED12F6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14:paraId="5DA48D2B" w14:textId="38A44BF2" w:rsidR="00ED12F6" w:rsidRDefault="00ED12F6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14:paraId="03ED5046" w14:textId="646BAAA2" w:rsidR="00ED12F6" w:rsidRPr="002F6B72" w:rsidRDefault="00ED12F6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9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6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rect id="Rectangle 70" o:spid="_x0000_s1095" style="position:absolute;left:14295;top:19221;width:5609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14:paraId="5FAC5898" w14:textId="362F3D6F" w:rsidR="00ED12F6" w:rsidRDefault="00ED12F6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КІ-21-1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9E2253"/>
    <w:multiLevelType w:val="hybridMultilevel"/>
    <w:tmpl w:val="F9109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1547"/>
    <w:multiLevelType w:val="multilevel"/>
    <w:tmpl w:val="1474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A2FA1"/>
    <w:multiLevelType w:val="multilevel"/>
    <w:tmpl w:val="FBFE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A4960"/>
    <w:multiLevelType w:val="hybridMultilevel"/>
    <w:tmpl w:val="92009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64242"/>
    <w:multiLevelType w:val="multilevel"/>
    <w:tmpl w:val="33A8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F14D0"/>
    <w:multiLevelType w:val="hybridMultilevel"/>
    <w:tmpl w:val="2B3AA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1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3" w15:restartNumberingAfterBreak="0">
    <w:nsid w:val="33AF7868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6210A"/>
    <w:multiLevelType w:val="multilevel"/>
    <w:tmpl w:val="8A1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36672C"/>
    <w:multiLevelType w:val="hybridMultilevel"/>
    <w:tmpl w:val="AA3434E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E83406D"/>
    <w:multiLevelType w:val="multilevel"/>
    <w:tmpl w:val="CE40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52106"/>
    <w:multiLevelType w:val="hybridMultilevel"/>
    <w:tmpl w:val="B63C9418"/>
    <w:lvl w:ilvl="0" w:tplc="A1C8229A">
      <w:start w:val="1"/>
      <w:numFmt w:val="decimal"/>
      <w:lvlText w:val="%1."/>
      <w:lvlJc w:val="left"/>
      <w:pPr>
        <w:ind w:left="1173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2961D6"/>
    <w:multiLevelType w:val="hybridMultilevel"/>
    <w:tmpl w:val="116E0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B2860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70D2E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F61B7"/>
    <w:multiLevelType w:val="hybridMultilevel"/>
    <w:tmpl w:val="59743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5B6205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B61F6"/>
    <w:multiLevelType w:val="hybridMultilevel"/>
    <w:tmpl w:val="51E2D6FA"/>
    <w:lvl w:ilvl="0" w:tplc="7B84E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1" w15:restartNumberingAfterBreak="0">
    <w:nsid w:val="7670721F"/>
    <w:multiLevelType w:val="hybridMultilevel"/>
    <w:tmpl w:val="AA3434E2"/>
    <w:lvl w:ilvl="0" w:tplc="B0DA0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7960D13"/>
    <w:multiLevelType w:val="hybridMultilevel"/>
    <w:tmpl w:val="A1B4F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75350"/>
    <w:multiLevelType w:val="multilevel"/>
    <w:tmpl w:val="F2FE99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0"/>
  </w:num>
  <w:num w:numId="5">
    <w:abstractNumId w:val="23"/>
  </w:num>
  <w:num w:numId="6">
    <w:abstractNumId w:val="11"/>
  </w:num>
  <w:num w:numId="7">
    <w:abstractNumId w:val="9"/>
  </w:num>
  <w:num w:numId="8">
    <w:abstractNumId w:val="19"/>
  </w:num>
  <w:num w:numId="9">
    <w:abstractNumId w:val="17"/>
  </w:num>
  <w:num w:numId="10">
    <w:abstractNumId w:val="5"/>
  </w:num>
  <w:num w:numId="11">
    <w:abstractNumId w:val="20"/>
  </w:num>
  <w:num w:numId="12">
    <w:abstractNumId w:val="27"/>
  </w:num>
  <w:num w:numId="13">
    <w:abstractNumId w:val="15"/>
  </w:num>
  <w:num w:numId="14">
    <w:abstractNumId w:val="30"/>
  </w:num>
  <w:num w:numId="15">
    <w:abstractNumId w:val="29"/>
  </w:num>
  <w:num w:numId="16">
    <w:abstractNumId w:val="24"/>
  </w:num>
  <w:num w:numId="17">
    <w:abstractNumId w:val="25"/>
  </w:num>
  <w:num w:numId="18">
    <w:abstractNumId w:val="28"/>
  </w:num>
  <w:num w:numId="19">
    <w:abstractNumId w:val="31"/>
  </w:num>
  <w:num w:numId="20">
    <w:abstractNumId w:val="21"/>
  </w:num>
  <w:num w:numId="21">
    <w:abstractNumId w:val="3"/>
  </w:num>
  <w:num w:numId="22">
    <w:abstractNumId w:val="33"/>
  </w:num>
  <w:num w:numId="23">
    <w:abstractNumId w:val="13"/>
  </w:num>
  <w:num w:numId="24">
    <w:abstractNumId w:val="16"/>
  </w:num>
  <w:num w:numId="25">
    <w:abstractNumId w:val="32"/>
  </w:num>
  <w:num w:numId="26">
    <w:abstractNumId w:val="2"/>
  </w:num>
  <w:num w:numId="27">
    <w:abstractNumId w:val="22"/>
  </w:num>
  <w:num w:numId="28">
    <w:abstractNumId w:val="26"/>
  </w:num>
  <w:num w:numId="29">
    <w:abstractNumId w:val="8"/>
  </w:num>
  <w:num w:numId="30">
    <w:abstractNumId w:val="6"/>
  </w:num>
  <w:num w:numId="31">
    <w:abstractNumId w:val="14"/>
  </w:num>
  <w:num w:numId="32">
    <w:abstractNumId w:val="18"/>
  </w:num>
  <w:num w:numId="33">
    <w:abstractNumId w:val="7"/>
  </w:num>
  <w:num w:numId="3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390B"/>
    <w:rsid w:val="00005C17"/>
    <w:rsid w:val="00006A3D"/>
    <w:rsid w:val="00007207"/>
    <w:rsid w:val="00010C72"/>
    <w:rsid w:val="0001240A"/>
    <w:rsid w:val="00016C4E"/>
    <w:rsid w:val="00022083"/>
    <w:rsid w:val="00022744"/>
    <w:rsid w:val="00023260"/>
    <w:rsid w:val="00027286"/>
    <w:rsid w:val="00031D5C"/>
    <w:rsid w:val="00032079"/>
    <w:rsid w:val="00036A9A"/>
    <w:rsid w:val="00037AAE"/>
    <w:rsid w:val="00040786"/>
    <w:rsid w:val="00042BEE"/>
    <w:rsid w:val="00043B7E"/>
    <w:rsid w:val="0004603B"/>
    <w:rsid w:val="0004617D"/>
    <w:rsid w:val="00047959"/>
    <w:rsid w:val="00047DF0"/>
    <w:rsid w:val="00051903"/>
    <w:rsid w:val="0005212F"/>
    <w:rsid w:val="0005325B"/>
    <w:rsid w:val="0006138D"/>
    <w:rsid w:val="00061819"/>
    <w:rsid w:val="00065D0A"/>
    <w:rsid w:val="000663E4"/>
    <w:rsid w:val="000668DB"/>
    <w:rsid w:val="00067D4E"/>
    <w:rsid w:val="00067E52"/>
    <w:rsid w:val="000733AE"/>
    <w:rsid w:val="0007391D"/>
    <w:rsid w:val="000741FA"/>
    <w:rsid w:val="00080607"/>
    <w:rsid w:val="000806C9"/>
    <w:rsid w:val="00082186"/>
    <w:rsid w:val="00082DDA"/>
    <w:rsid w:val="00084F68"/>
    <w:rsid w:val="000902CE"/>
    <w:rsid w:val="0009031A"/>
    <w:rsid w:val="000904F3"/>
    <w:rsid w:val="00090E3B"/>
    <w:rsid w:val="00090EE1"/>
    <w:rsid w:val="00091F54"/>
    <w:rsid w:val="00094AB3"/>
    <w:rsid w:val="00095536"/>
    <w:rsid w:val="00096498"/>
    <w:rsid w:val="000A2724"/>
    <w:rsid w:val="000A4F19"/>
    <w:rsid w:val="000A555E"/>
    <w:rsid w:val="000B0280"/>
    <w:rsid w:val="000B05DF"/>
    <w:rsid w:val="000B08BE"/>
    <w:rsid w:val="000B368B"/>
    <w:rsid w:val="000B4E91"/>
    <w:rsid w:val="000B5891"/>
    <w:rsid w:val="000B5EF8"/>
    <w:rsid w:val="000B6153"/>
    <w:rsid w:val="000B6D0F"/>
    <w:rsid w:val="000C003D"/>
    <w:rsid w:val="000C0E8A"/>
    <w:rsid w:val="000C5159"/>
    <w:rsid w:val="000C5C39"/>
    <w:rsid w:val="000D2C0A"/>
    <w:rsid w:val="000D4040"/>
    <w:rsid w:val="000D47A2"/>
    <w:rsid w:val="000E0325"/>
    <w:rsid w:val="000E2D5B"/>
    <w:rsid w:val="000E433B"/>
    <w:rsid w:val="000E57FF"/>
    <w:rsid w:val="000E5A50"/>
    <w:rsid w:val="000F0F4C"/>
    <w:rsid w:val="000F12CA"/>
    <w:rsid w:val="000F2684"/>
    <w:rsid w:val="000F5BC0"/>
    <w:rsid w:val="000F7B9C"/>
    <w:rsid w:val="000F7DC9"/>
    <w:rsid w:val="0010074C"/>
    <w:rsid w:val="00101166"/>
    <w:rsid w:val="001024EC"/>
    <w:rsid w:val="00103067"/>
    <w:rsid w:val="001032A2"/>
    <w:rsid w:val="00104621"/>
    <w:rsid w:val="0011226C"/>
    <w:rsid w:val="00113BC9"/>
    <w:rsid w:val="001167EF"/>
    <w:rsid w:val="001172CF"/>
    <w:rsid w:val="00122665"/>
    <w:rsid w:val="00122766"/>
    <w:rsid w:val="00125517"/>
    <w:rsid w:val="00125EC3"/>
    <w:rsid w:val="00131316"/>
    <w:rsid w:val="00132270"/>
    <w:rsid w:val="001349EB"/>
    <w:rsid w:val="00135E9D"/>
    <w:rsid w:val="001366CC"/>
    <w:rsid w:val="00136EAB"/>
    <w:rsid w:val="001379D8"/>
    <w:rsid w:val="00141984"/>
    <w:rsid w:val="00144ED4"/>
    <w:rsid w:val="00145FA5"/>
    <w:rsid w:val="00146512"/>
    <w:rsid w:val="00151100"/>
    <w:rsid w:val="00155779"/>
    <w:rsid w:val="0015702C"/>
    <w:rsid w:val="001601C0"/>
    <w:rsid w:val="001604A2"/>
    <w:rsid w:val="00160B76"/>
    <w:rsid w:val="001638E4"/>
    <w:rsid w:val="00164352"/>
    <w:rsid w:val="001717EB"/>
    <w:rsid w:val="00171802"/>
    <w:rsid w:val="00183C55"/>
    <w:rsid w:val="0019328A"/>
    <w:rsid w:val="001A0FD2"/>
    <w:rsid w:val="001A567F"/>
    <w:rsid w:val="001A73FB"/>
    <w:rsid w:val="001B00D6"/>
    <w:rsid w:val="001B3921"/>
    <w:rsid w:val="001B3EB5"/>
    <w:rsid w:val="001B3F8C"/>
    <w:rsid w:val="001B6DC6"/>
    <w:rsid w:val="001B72C2"/>
    <w:rsid w:val="001B7F3D"/>
    <w:rsid w:val="001C0B7D"/>
    <w:rsid w:val="001C133B"/>
    <w:rsid w:val="001C283F"/>
    <w:rsid w:val="001C4915"/>
    <w:rsid w:val="001C75DC"/>
    <w:rsid w:val="001D0306"/>
    <w:rsid w:val="001D0396"/>
    <w:rsid w:val="001D1CB5"/>
    <w:rsid w:val="001D6E2C"/>
    <w:rsid w:val="001E5824"/>
    <w:rsid w:val="001E6442"/>
    <w:rsid w:val="001F41F4"/>
    <w:rsid w:val="001F4D44"/>
    <w:rsid w:val="00200C8D"/>
    <w:rsid w:val="00201157"/>
    <w:rsid w:val="0020273C"/>
    <w:rsid w:val="00202F2A"/>
    <w:rsid w:val="002033DA"/>
    <w:rsid w:val="00204D27"/>
    <w:rsid w:val="00207347"/>
    <w:rsid w:val="00211AF6"/>
    <w:rsid w:val="00211D71"/>
    <w:rsid w:val="0021337A"/>
    <w:rsid w:val="00214926"/>
    <w:rsid w:val="002151B1"/>
    <w:rsid w:val="00220780"/>
    <w:rsid w:val="00220A87"/>
    <w:rsid w:val="00221EF8"/>
    <w:rsid w:val="00224CE5"/>
    <w:rsid w:val="002320E4"/>
    <w:rsid w:val="0023654D"/>
    <w:rsid w:val="00236856"/>
    <w:rsid w:val="00240401"/>
    <w:rsid w:val="00241635"/>
    <w:rsid w:val="00245CE6"/>
    <w:rsid w:val="00245F1E"/>
    <w:rsid w:val="00246C40"/>
    <w:rsid w:val="002517E0"/>
    <w:rsid w:val="00253130"/>
    <w:rsid w:val="00254269"/>
    <w:rsid w:val="00254583"/>
    <w:rsid w:val="002559A1"/>
    <w:rsid w:val="00255B3D"/>
    <w:rsid w:val="002600DB"/>
    <w:rsid w:val="00260199"/>
    <w:rsid w:val="00262D3C"/>
    <w:rsid w:val="002637A4"/>
    <w:rsid w:val="002638A5"/>
    <w:rsid w:val="00265C70"/>
    <w:rsid w:val="00265CF4"/>
    <w:rsid w:val="002667BF"/>
    <w:rsid w:val="0027467D"/>
    <w:rsid w:val="0027502A"/>
    <w:rsid w:val="002759DE"/>
    <w:rsid w:val="00276271"/>
    <w:rsid w:val="00276D97"/>
    <w:rsid w:val="0027724C"/>
    <w:rsid w:val="00285301"/>
    <w:rsid w:val="002854B0"/>
    <w:rsid w:val="00286595"/>
    <w:rsid w:val="00287D22"/>
    <w:rsid w:val="00287F62"/>
    <w:rsid w:val="00292E69"/>
    <w:rsid w:val="00293E7E"/>
    <w:rsid w:val="002975BB"/>
    <w:rsid w:val="002A0B00"/>
    <w:rsid w:val="002A1E53"/>
    <w:rsid w:val="002A23DD"/>
    <w:rsid w:val="002A424B"/>
    <w:rsid w:val="002A5AA2"/>
    <w:rsid w:val="002A6350"/>
    <w:rsid w:val="002A6790"/>
    <w:rsid w:val="002C00EB"/>
    <w:rsid w:val="002C0734"/>
    <w:rsid w:val="002C26F8"/>
    <w:rsid w:val="002C2CAA"/>
    <w:rsid w:val="002C3989"/>
    <w:rsid w:val="002C6A4E"/>
    <w:rsid w:val="002D255D"/>
    <w:rsid w:val="002D359F"/>
    <w:rsid w:val="002D42F1"/>
    <w:rsid w:val="002D4E1D"/>
    <w:rsid w:val="002D6467"/>
    <w:rsid w:val="002D656A"/>
    <w:rsid w:val="002D72D9"/>
    <w:rsid w:val="002E1615"/>
    <w:rsid w:val="002E31CF"/>
    <w:rsid w:val="002E3DCC"/>
    <w:rsid w:val="002E7FC3"/>
    <w:rsid w:val="002F06E9"/>
    <w:rsid w:val="002F197E"/>
    <w:rsid w:val="002F445D"/>
    <w:rsid w:val="002F46A5"/>
    <w:rsid w:val="002F620C"/>
    <w:rsid w:val="002F6B72"/>
    <w:rsid w:val="002F76D2"/>
    <w:rsid w:val="00303712"/>
    <w:rsid w:val="003040CE"/>
    <w:rsid w:val="003044D1"/>
    <w:rsid w:val="0030642F"/>
    <w:rsid w:val="003118D9"/>
    <w:rsid w:val="00311F95"/>
    <w:rsid w:val="003120BA"/>
    <w:rsid w:val="00312313"/>
    <w:rsid w:val="003163F4"/>
    <w:rsid w:val="003166D8"/>
    <w:rsid w:val="00317E3D"/>
    <w:rsid w:val="00321BE3"/>
    <w:rsid w:val="0032266F"/>
    <w:rsid w:val="00323DB1"/>
    <w:rsid w:val="00326D2B"/>
    <w:rsid w:val="003275ED"/>
    <w:rsid w:val="00327A67"/>
    <w:rsid w:val="003314AC"/>
    <w:rsid w:val="00333F7F"/>
    <w:rsid w:val="003364A1"/>
    <w:rsid w:val="00337EB1"/>
    <w:rsid w:val="003414CF"/>
    <w:rsid w:val="00342EF6"/>
    <w:rsid w:val="00351084"/>
    <w:rsid w:val="00353FD8"/>
    <w:rsid w:val="00355B87"/>
    <w:rsid w:val="00357FF8"/>
    <w:rsid w:val="00362B77"/>
    <w:rsid w:val="00363174"/>
    <w:rsid w:val="0036430A"/>
    <w:rsid w:val="00366C82"/>
    <w:rsid w:val="00367CF8"/>
    <w:rsid w:val="003731B8"/>
    <w:rsid w:val="00377078"/>
    <w:rsid w:val="00377697"/>
    <w:rsid w:val="003812D4"/>
    <w:rsid w:val="00381734"/>
    <w:rsid w:val="003817BF"/>
    <w:rsid w:val="00385D68"/>
    <w:rsid w:val="00386451"/>
    <w:rsid w:val="00386DD4"/>
    <w:rsid w:val="003979FE"/>
    <w:rsid w:val="00397B54"/>
    <w:rsid w:val="003A32E4"/>
    <w:rsid w:val="003A4351"/>
    <w:rsid w:val="003A4D47"/>
    <w:rsid w:val="003A6B52"/>
    <w:rsid w:val="003A6D99"/>
    <w:rsid w:val="003B13C6"/>
    <w:rsid w:val="003B2DB3"/>
    <w:rsid w:val="003B4B06"/>
    <w:rsid w:val="003B5078"/>
    <w:rsid w:val="003B6CE9"/>
    <w:rsid w:val="003C13A7"/>
    <w:rsid w:val="003C3807"/>
    <w:rsid w:val="003C57B2"/>
    <w:rsid w:val="003C6F00"/>
    <w:rsid w:val="003C70C8"/>
    <w:rsid w:val="003D0A01"/>
    <w:rsid w:val="003D1FCE"/>
    <w:rsid w:val="003D3952"/>
    <w:rsid w:val="003D5170"/>
    <w:rsid w:val="003D5947"/>
    <w:rsid w:val="003E01BF"/>
    <w:rsid w:val="003E0570"/>
    <w:rsid w:val="003E05DD"/>
    <w:rsid w:val="003E1590"/>
    <w:rsid w:val="003E1C53"/>
    <w:rsid w:val="003E48BB"/>
    <w:rsid w:val="003E573D"/>
    <w:rsid w:val="003E6120"/>
    <w:rsid w:val="003E6E94"/>
    <w:rsid w:val="003E6F39"/>
    <w:rsid w:val="003E719E"/>
    <w:rsid w:val="003F0CCA"/>
    <w:rsid w:val="003F161E"/>
    <w:rsid w:val="003F2ABB"/>
    <w:rsid w:val="003F56BA"/>
    <w:rsid w:val="003F57F5"/>
    <w:rsid w:val="003F7A5A"/>
    <w:rsid w:val="004004BC"/>
    <w:rsid w:val="0040372A"/>
    <w:rsid w:val="00404968"/>
    <w:rsid w:val="00406364"/>
    <w:rsid w:val="004101F4"/>
    <w:rsid w:val="004105F2"/>
    <w:rsid w:val="004128AA"/>
    <w:rsid w:val="00414ECC"/>
    <w:rsid w:val="00415FA2"/>
    <w:rsid w:val="004169E3"/>
    <w:rsid w:val="00417AF4"/>
    <w:rsid w:val="0042016E"/>
    <w:rsid w:val="00422552"/>
    <w:rsid w:val="0042305C"/>
    <w:rsid w:val="00424CB3"/>
    <w:rsid w:val="004272B3"/>
    <w:rsid w:val="004303AB"/>
    <w:rsid w:val="00431CE9"/>
    <w:rsid w:val="004326BF"/>
    <w:rsid w:val="004335A1"/>
    <w:rsid w:val="00436928"/>
    <w:rsid w:val="00441D33"/>
    <w:rsid w:val="004428A5"/>
    <w:rsid w:val="00443417"/>
    <w:rsid w:val="00444B10"/>
    <w:rsid w:val="00454D51"/>
    <w:rsid w:val="004552F5"/>
    <w:rsid w:val="004573EE"/>
    <w:rsid w:val="00470AD8"/>
    <w:rsid w:val="00473FC9"/>
    <w:rsid w:val="00477176"/>
    <w:rsid w:val="00482385"/>
    <w:rsid w:val="0048324E"/>
    <w:rsid w:val="00485AEB"/>
    <w:rsid w:val="00485D35"/>
    <w:rsid w:val="0049055A"/>
    <w:rsid w:val="004935B2"/>
    <w:rsid w:val="00494350"/>
    <w:rsid w:val="004953D0"/>
    <w:rsid w:val="004A2797"/>
    <w:rsid w:val="004A37BB"/>
    <w:rsid w:val="004A3D25"/>
    <w:rsid w:val="004A496B"/>
    <w:rsid w:val="004A4DDF"/>
    <w:rsid w:val="004A5269"/>
    <w:rsid w:val="004A6835"/>
    <w:rsid w:val="004B26B0"/>
    <w:rsid w:val="004B2FA3"/>
    <w:rsid w:val="004B732E"/>
    <w:rsid w:val="004C2A0B"/>
    <w:rsid w:val="004C359E"/>
    <w:rsid w:val="004C6F1E"/>
    <w:rsid w:val="004C7D01"/>
    <w:rsid w:val="004C7EE5"/>
    <w:rsid w:val="004D0C3E"/>
    <w:rsid w:val="004D4022"/>
    <w:rsid w:val="004D4AB9"/>
    <w:rsid w:val="004D51CE"/>
    <w:rsid w:val="004E3941"/>
    <w:rsid w:val="004E4084"/>
    <w:rsid w:val="004E553F"/>
    <w:rsid w:val="004E7D69"/>
    <w:rsid w:val="004F2E3C"/>
    <w:rsid w:val="004F7585"/>
    <w:rsid w:val="004F766C"/>
    <w:rsid w:val="005001D2"/>
    <w:rsid w:val="00501644"/>
    <w:rsid w:val="005017BD"/>
    <w:rsid w:val="00502B1A"/>
    <w:rsid w:val="00504C17"/>
    <w:rsid w:val="00506BCB"/>
    <w:rsid w:val="00511380"/>
    <w:rsid w:val="00511A2B"/>
    <w:rsid w:val="00511AE4"/>
    <w:rsid w:val="00511D00"/>
    <w:rsid w:val="00512BD1"/>
    <w:rsid w:val="00514614"/>
    <w:rsid w:val="00520D1F"/>
    <w:rsid w:val="00525897"/>
    <w:rsid w:val="00530562"/>
    <w:rsid w:val="00532EC1"/>
    <w:rsid w:val="00532F0B"/>
    <w:rsid w:val="00540B21"/>
    <w:rsid w:val="00540ED2"/>
    <w:rsid w:val="00541E90"/>
    <w:rsid w:val="005422A1"/>
    <w:rsid w:val="005438E8"/>
    <w:rsid w:val="00544D06"/>
    <w:rsid w:val="005453C2"/>
    <w:rsid w:val="00547A00"/>
    <w:rsid w:val="00565C41"/>
    <w:rsid w:val="0056788C"/>
    <w:rsid w:val="00567D1E"/>
    <w:rsid w:val="00572D4B"/>
    <w:rsid w:val="00574F50"/>
    <w:rsid w:val="00575285"/>
    <w:rsid w:val="00576CDD"/>
    <w:rsid w:val="005871DD"/>
    <w:rsid w:val="00591F4C"/>
    <w:rsid w:val="00595D85"/>
    <w:rsid w:val="005A20E1"/>
    <w:rsid w:val="005A2112"/>
    <w:rsid w:val="005A25F5"/>
    <w:rsid w:val="005A2BB2"/>
    <w:rsid w:val="005A45E1"/>
    <w:rsid w:val="005A7B1D"/>
    <w:rsid w:val="005B4630"/>
    <w:rsid w:val="005B4AAC"/>
    <w:rsid w:val="005B51C4"/>
    <w:rsid w:val="005B5F4D"/>
    <w:rsid w:val="005C6FC1"/>
    <w:rsid w:val="005D0024"/>
    <w:rsid w:val="005D3FB0"/>
    <w:rsid w:val="005D422A"/>
    <w:rsid w:val="005E10A1"/>
    <w:rsid w:val="005E3725"/>
    <w:rsid w:val="005E6DEE"/>
    <w:rsid w:val="005F5343"/>
    <w:rsid w:val="005F5DC4"/>
    <w:rsid w:val="005F681F"/>
    <w:rsid w:val="005F6850"/>
    <w:rsid w:val="005F747D"/>
    <w:rsid w:val="005F7A49"/>
    <w:rsid w:val="006000F9"/>
    <w:rsid w:val="0060196C"/>
    <w:rsid w:val="00601A98"/>
    <w:rsid w:val="006027CC"/>
    <w:rsid w:val="00603407"/>
    <w:rsid w:val="00604EEC"/>
    <w:rsid w:val="0060519B"/>
    <w:rsid w:val="0061103C"/>
    <w:rsid w:val="00615CBE"/>
    <w:rsid w:val="00617F80"/>
    <w:rsid w:val="00620937"/>
    <w:rsid w:val="006212D3"/>
    <w:rsid w:val="006219FD"/>
    <w:rsid w:val="00623075"/>
    <w:rsid w:val="00624750"/>
    <w:rsid w:val="00624799"/>
    <w:rsid w:val="00625AB3"/>
    <w:rsid w:val="00631123"/>
    <w:rsid w:val="00632012"/>
    <w:rsid w:val="00635F7A"/>
    <w:rsid w:val="00636465"/>
    <w:rsid w:val="006374BE"/>
    <w:rsid w:val="006470A2"/>
    <w:rsid w:val="00651D76"/>
    <w:rsid w:val="006538A8"/>
    <w:rsid w:val="00653A84"/>
    <w:rsid w:val="0065615F"/>
    <w:rsid w:val="0066143A"/>
    <w:rsid w:val="00661E9B"/>
    <w:rsid w:val="00662CAD"/>
    <w:rsid w:val="0066626A"/>
    <w:rsid w:val="00666908"/>
    <w:rsid w:val="00666CF0"/>
    <w:rsid w:val="00674985"/>
    <w:rsid w:val="006755E0"/>
    <w:rsid w:val="00681C05"/>
    <w:rsid w:val="00683535"/>
    <w:rsid w:val="0068464E"/>
    <w:rsid w:val="00684A45"/>
    <w:rsid w:val="00685982"/>
    <w:rsid w:val="00685DF2"/>
    <w:rsid w:val="006861A5"/>
    <w:rsid w:val="00686EA5"/>
    <w:rsid w:val="0068773B"/>
    <w:rsid w:val="006908EF"/>
    <w:rsid w:val="00691B92"/>
    <w:rsid w:val="006965FB"/>
    <w:rsid w:val="00696902"/>
    <w:rsid w:val="006974B1"/>
    <w:rsid w:val="006A170A"/>
    <w:rsid w:val="006A23AE"/>
    <w:rsid w:val="006A3F34"/>
    <w:rsid w:val="006A57B8"/>
    <w:rsid w:val="006B0D46"/>
    <w:rsid w:val="006B754A"/>
    <w:rsid w:val="006C359C"/>
    <w:rsid w:val="006C58B5"/>
    <w:rsid w:val="006C7040"/>
    <w:rsid w:val="006D195A"/>
    <w:rsid w:val="006D37A2"/>
    <w:rsid w:val="006D4B16"/>
    <w:rsid w:val="006D6136"/>
    <w:rsid w:val="006D68C4"/>
    <w:rsid w:val="006E21D8"/>
    <w:rsid w:val="006F30A5"/>
    <w:rsid w:val="006F3FA3"/>
    <w:rsid w:val="006F471C"/>
    <w:rsid w:val="006F649E"/>
    <w:rsid w:val="006F6F54"/>
    <w:rsid w:val="0070205F"/>
    <w:rsid w:val="007065D9"/>
    <w:rsid w:val="007131A7"/>
    <w:rsid w:val="00714789"/>
    <w:rsid w:val="0071656E"/>
    <w:rsid w:val="00717A8D"/>
    <w:rsid w:val="007204D3"/>
    <w:rsid w:val="00722A34"/>
    <w:rsid w:val="007237D2"/>
    <w:rsid w:val="00723BB9"/>
    <w:rsid w:val="0072667C"/>
    <w:rsid w:val="00735DB1"/>
    <w:rsid w:val="007431A9"/>
    <w:rsid w:val="007454E7"/>
    <w:rsid w:val="00745822"/>
    <w:rsid w:val="00746C53"/>
    <w:rsid w:val="00746E78"/>
    <w:rsid w:val="00747F05"/>
    <w:rsid w:val="007508BA"/>
    <w:rsid w:val="00760612"/>
    <w:rsid w:val="00763D44"/>
    <w:rsid w:val="007655B6"/>
    <w:rsid w:val="007659B7"/>
    <w:rsid w:val="007729DF"/>
    <w:rsid w:val="007731CB"/>
    <w:rsid w:val="0077414E"/>
    <w:rsid w:val="00774928"/>
    <w:rsid w:val="00775B9F"/>
    <w:rsid w:val="00780A5D"/>
    <w:rsid w:val="00780B4D"/>
    <w:rsid w:val="00781AD8"/>
    <w:rsid w:val="00782DF2"/>
    <w:rsid w:val="007844F4"/>
    <w:rsid w:val="00784A72"/>
    <w:rsid w:val="00784AFB"/>
    <w:rsid w:val="007860ED"/>
    <w:rsid w:val="00790CEB"/>
    <w:rsid w:val="00793BCA"/>
    <w:rsid w:val="0079448A"/>
    <w:rsid w:val="00795654"/>
    <w:rsid w:val="007A1824"/>
    <w:rsid w:val="007A6392"/>
    <w:rsid w:val="007A765F"/>
    <w:rsid w:val="007B0AD3"/>
    <w:rsid w:val="007B26BB"/>
    <w:rsid w:val="007B3129"/>
    <w:rsid w:val="007B4933"/>
    <w:rsid w:val="007C18C6"/>
    <w:rsid w:val="007C4928"/>
    <w:rsid w:val="007C4B45"/>
    <w:rsid w:val="007C4CA0"/>
    <w:rsid w:val="007C59AA"/>
    <w:rsid w:val="007C74D5"/>
    <w:rsid w:val="007D0862"/>
    <w:rsid w:val="007D34FF"/>
    <w:rsid w:val="007D403F"/>
    <w:rsid w:val="007D7D7B"/>
    <w:rsid w:val="007E108D"/>
    <w:rsid w:val="007E533A"/>
    <w:rsid w:val="007E5F55"/>
    <w:rsid w:val="007E6019"/>
    <w:rsid w:val="007E696E"/>
    <w:rsid w:val="007F0DA4"/>
    <w:rsid w:val="007F33B8"/>
    <w:rsid w:val="007F4A03"/>
    <w:rsid w:val="007F52E0"/>
    <w:rsid w:val="007F7069"/>
    <w:rsid w:val="007F7B67"/>
    <w:rsid w:val="00804E4B"/>
    <w:rsid w:val="0080663F"/>
    <w:rsid w:val="008109C2"/>
    <w:rsid w:val="00811CEB"/>
    <w:rsid w:val="008130D5"/>
    <w:rsid w:val="00813ABA"/>
    <w:rsid w:val="00823CF7"/>
    <w:rsid w:val="0082592A"/>
    <w:rsid w:val="008270EB"/>
    <w:rsid w:val="00831415"/>
    <w:rsid w:val="008328CC"/>
    <w:rsid w:val="008330DA"/>
    <w:rsid w:val="008330DD"/>
    <w:rsid w:val="0083442E"/>
    <w:rsid w:val="00834D72"/>
    <w:rsid w:val="00835602"/>
    <w:rsid w:val="00836F87"/>
    <w:rsid w:val="0084102D"/>
    <w:rsid w:val="0084172C"/>
    <w:rsid w:val="00845DD4"/>
    <w:rsid w:val="00850AFF"/>
    <w:rsid w:val="00852898"/>
    <w:rsid w:val="00852FFA"/>
    <w:rsid w:val="00854C0E"/>
    <w:rsid w:val="00856560"/>
    <w:rsid w:val="00861C72"/>
    <w:rsid w:val="00862F78"/>
    <w:rsid w:val="008632E7"/>
    <w:rsid w:val="00872C33"/>
    <w:rsid w:val="00875152"/>
    <w:rsid w:val="00875712"/>
    <w:rsid w:val="00880C42"/>
    <w:rsid w:val="00884004"/>
    <w:rsid w:val="008844BB"/>
    <w:rsid w:val="00884B93"/>
    <w:rsid w:val="00885BEB"/>
    <w:rsid w:val="008910F3"/>
    <w:rsid w:val="00891FC2"/>
    <w:rsid w:val="00892EAE"/>
    <w:rsid w:val="008A0253"/>
    <w:rsid w:val="008A128C"/>
    <w:rsid w:val="008A4C80"/>
    <w:rsid w:val="008A6750"/>
    <w:rsid w:val="008B5588"/>
    <w:rsid w:val="008B5E29"/>
    <w:rsid w:val="008B74AF"/>
    <w:rsid w:val="008C0BBC"/>
    <w:rsid w:val="008C11F3"/>
    <w:rsid w:val="008C274D"/>
    <w:rsid w:val="008C27F4"/>
    <w:rsid w:val="008D133E"/>
    <w:rsid w:val="008D4897"/>
    <w:rsid w:val="008D48CB"/>
    <w:rsid w:val="008D7844"/>
    <w:rsid w:val="008D7D1E"/>
    <w:rsid w:val="008E14C9"/>
    <w:rsid w:val="008E1D42"/>
    <w:rsid w:val="008E4026"/>
    <w:rsid w:val="008E4661"/>
    <w:rsid w:val="008E7E9C"/>
    <w:rsid w:val="008F0E3F"/>
    <w:rsid w:val="008F1BD6"/>
    <w:rsid w:val="008F2371"/>
    <w:rsid w:val="008F4BF9"/>
    <w:rsid w:val="008F7BD6"/>
    <w:rsid w:val="008F7E58"/>
    <w:rsid w:val="00900613"/>
    <w:rsid w:val="009009A0"/>
    <w:rsid w:val="009035D7"/>
    <w:rsid w:val="00903619"/>
    <w:rsid w:val="0090432C"/>
    <w:rsid w:val="00905973"/>
    <w:rsid w:val="00905E29"/>
    <w:rsid w:val="00906114"/>
    <w:rsid w:val="00906C2F"/>
    <w:rsid w:val="00906C54"/>
    <w:rsid w:val="00907536"/>
    <w:rsid w:val="00907D61"/>
    <w:rsid w:val="00907ED9"/>
    <w:rsid w:val="00907F61"/>
    <w:rsid w:val="00910DE3"/>
    <w:rsid w:val="00911092"/>
    <w:rsid w:val="00911193"/>
    <w:rsid w:val="0091162F"/>
    <w:rsid w:val="00913AD0"/>
    <w:rsid w:val="0092098A"/>
    <w:rsid w:val="00921CF0"/>
    <w:rsid w:val="00922CCA"/>
    <w:rsid w:val="00922DA3"/>
    <w:rsid w:val="00923505"/>
    <w:rsid w:val="00931747"/>
    <w:rsid w:val="00933C7E"/>
    <w:rsid w:val="00933E06"/>
    <w:rsid w:val="00937A44"/>
    <w:rsid w:val="00941C18"/>
    <w:rsid w:val="00944447"/>
    <w:rsid w:val="00947F6A"/>
    <w:rsid w:val="00953FD6"/>
    <w:rsid w:val="00954BE3"/>
    <w:rsid w:val="00957E66"/>
    <w:rsid w:val="0096387D"/>
    <w:rsid w:val="00965083"/>
    <w:rsid w:val="00965683"/>
    <w:rsid w:val="00965B99"/>
    <w:rsid w:val="009673E7"/>
    <w:rsid w:val="0096748F"/>
    <w:rsid w:val="00967867"/>
    <w:rsid w:val="009708A8"/>
    <w:rsid w:val="0097220A"/>
    <w:rsid w:val="009761BC"/>
    <w:rsid w:val="00976624"/>
    <w:rsid w:val="009779B8"/>
    <w:rsid w:val="0098006A"/>
    <w:rsid w:val="0098295E"/>
    <w:rsid w:val="0098631E"/>
    <w:rsid w:val="00986327"/>
    <w:rsid w:val="00986F5B"/>
    <w:rsid w:val="00990A52"/>
    <w:rsid w:val="0099128B"/>
    <w:rsid w:val="00997BA9"/>
    <w:rsid w:val="009A4C0E"/>
    <w:rsid w:val="009A62DE"/>
    <w:rsid w:val="009B0551"/>
    <w:rsid w:val="009B2341"/>
    <w:rsid w:val="009B25E1"/>
    <w:rsid w:val="009B36E5"/>
    <w:rsid w:val="009B3AA2"/>
    <w:rsid w:val="009B652B"/>
    <w:rsid w:val="009B6EC7"/>
    <w:rsid w:val="009C108D"/>
    <w:rsid w:val="009C1959"/>
    <w:rsid w:val="009C52E3"/>
    <w:rsid w:val="009C5BD1"/>
    <w:rsid w:val="009C6650"/>
    <w:rsid w:val="009C675D"/>
    <w:rsid w:val="009D0504"/>
    <w:rsid w:val="009D09E9"/>
    <w:rsid w:val="009D2E52"/>
    <w:rsid w:val="009D35A6"/>
    <w:rsid w:val="009D40FD"/>
    <w:rsid w:val="009D555D"/>
    <w:rsid w:val="009D5F29"/>
    <w:rsid w:val="009D710D"/>
    <w:rsid w:val="009E30FF"/>
    <w:rsid w:val="009E4C33"/>
    <w:rsid w:val="009E58FA"/>
    <w:rsid w:val="009E7A1C"/>
    <w:rsid w:val="009F131C"/>
    <w:rsid w:val="009F2452"/>
    <w:rsid w:val="009F44ED"/>
    <w:rsid w:val="009F5C34"/>
    <w:rsid w:val="009F7A31"/>
    <w:rsid w:val="00A002D3"/>
    <w:rsid w:val="00A02DD4"/>
    <w:rsid w:val="00A03B83"/>
    <w:rsid w:val="00A04A26"/>
    <w:rsid w:val="00A0643F"/>
    <w:rsid w:val="00A12EE9"/>
    <w:rsid w:val="00A13751"/>
    <w:rsid w:val="00A159B5"/>
    <w:rsid w:val="00A222BA"/>
    <w:rsid w:val="00A23E05"/>
    <w:rsid w:val="00A240D6"/>
    <w:rsid w:val="00A26D2B"/>
    <w:rsid w:val="00A272EA"/>
    <w:rsid w:val="00A31C24"/>
    <w:rsid w:val="00A31DAD"/>
    <w:rsid w:val="00A35CFB"/>
    <w:rsid w:val="00A370AC"/>
    <w:rsid w:val="00A46E86"/>
    <w:rsid w:val="00A473B7"/>
    <w:rsid w:val="00A47C33"/>
    <w:rsid w:val="00A506E1"/>
    <w:rsid w:val="00A5546A"/>
    <w:rsid w:val="00A55C88"/>
    <w:rsid w:val="00A56360"/>
    <w:rsid w:val="00A64208"/>
    <w:rsid w:val="00A65BE9"/>
    <w:rsid w:val="00A71A59"/>
    <w:rsid w:val="00A728E7"/>
    <w:rsid w:val="00A764DE"/>
    <w:rsid w:val="00A801BF"/>
    <w:rsid w:val="00A81A9B"/>
    <w:rsid w:val="00A81B45"/>
    <w:rsid w:val="00A8766E"/>
    <w:rsid w:val="00A9018D"/>
    <w:rsid w:val="00A91C16"/>
    <w:rsid w:val="00A92B43"/>
    <w:rsid w:val="00A93C50"/>
    <w:rsid w:val="00A93EE6"/>
    <w:rsid w:val="00A9496F"/>
    <w:rsid w:val="00A9614E"/>
    <w:rsid w:val="00A96FF1"/>
    <w:rsid w:val="00AA1465"/>
    <w:rsid w:val="00AA1F23"/>
    <w:rsid w:val="00AA4AB2"/>
    <w:rsid w:val="00AA7015"/>
    <w:rsid w:val="00AB074F"/>
    <w:rsid w:val="00AB5F33"/>
    <w:rsid w:val="00AB782D"/>
    <w:rsid w:val="00AC0C81"/>
    <w:rsid w:val="00AC2D32"/>
    <w:rsid w:val="00AC3273"/>
    <w:rsid w:val="00AC5470"/>
    <w:rsid w:val="00AC59DC"/>
    <w:rsid w:val="00AC5B88"/>
    <w:rsid w:val="00AC70EB"/>
    <w:rsid w:val="00AD2D2B"/>
    <w:rsid w:val="00AE7A53"/>
    <w:rsid w:val="00AF1A09"/>
    <w:rsid w:val="00AF1D01"/>
    <w:rsid w:val="00AF70A1"/>
    <w:rsid w:val="00AF7D9C"/>
    <w:rsid w:val="00B03755"/>
    <w:rsid w:val="00B042D0"/>
    <w:rsid w:val="00B12FCF"/>
    <w:rsid w:val="00B13F8D"/>
    <w:rsid w:val="00B20760"/>
    <w:rsid w:val="00B2143E"/>
    <w:rsid w:val="00B21463"/>
    <w:rsid w:val="00B22774"/>
    <w:rsid w:val="00B22B1C"/>
    <w:rsid w:val="00B32898"/>
    <w:rsid w:val="00B3461B"/>
    <w:rsid w:val="00B34F88"/>
    <w:rsid w:val="00B361D4"/>
    <w:rsid w:val="00B40106"/>
    <w:rsid w:val="00B42382"/>
    <w:rsid w:val="00B43E60"/>
    <w:rsid w:val="00B45215"/>
    <w:rsid w:val="00B46756"/>
    <w:rsid w:val="00B4705D"/>
    <w:rsid w:val="00B47B97"/>
    <w:rsid w:val="00B50000"/>
    <w:rsid w:val="00B5051F"/>
    <w:rsid w:val="00B56020"/>
    <w:rsid w:val="00B5726F"/>
    <w:rsid w:val="00B60D8A"/>
    <w:rsid w:val="00B66788"/>
    <w:rsid w:val="00B67897"/>
    <w:rsid w:val="00B70771"/>
    <w:rsid w:val="00B72D90"/>
    <w:rsid w:val="00B73C27"/>
    <w:rsid w:val="00B740AF"/>
    <w:rsid w:val="00B746D5"/>
    <w:rsid w:val="00B75271"/>
    <w:rsid w:val="00B75835"/>
    <w:rsid w:val="00B818ED"/>
    <w:rsid w:val="00B81CF2"/>
    <w:rsid w:val="00B845BD"/>
    <w:rsid w:val="00B85C5C"/>
    <w:rsid w:val="00B868A0"/>
    <w:rsid w:val="00B86DBA"/>
    <w:rsid w:val="00B909E9"/>
    <w:rsid w:val="00B91413"/>
    <w:rsid w:val="00BA020E"/>
    <w:rsid w:val="00BA2822"/>
    <w:rsid w:val="00BA28C1"/>
    <w:rsid w:val="00BA35DD"/>
    <w:rsid w:val="00BA7B3E"/>
    <w:rsid w:val="00BB5C5C"/>
    <w:rsid w:val="00BB667E"/>
    <w:rsid w:val="00BC00AF"/>
    <w:rsid w:val="00BC26E7"/>
    <w:rsid w:val="00BC290C"/>
    <w:rsid w:val="00BC2EE4"/>
    <w:rsid w:val="00BC33E5"/>
    <w:rsid w:val="00BC3473"/>
    <w:rsid w:val="00BC35D7"/>
    <w:rsid w:val="00BC73F0"/>
    <w:rsid w:val="00BD1C54"/>
    <w:rsid w:val="00BD2A90"/>
    <w:rsid w:val="00BD312C"/>
    <w:rsid w:val="00BD6B37"/>
    <w:rsid w:val="00BE23D5"/>
    <w:rsid w:val="00BE29DC"/>
    <w:rsid w:val="00BE327C"/>
    <w:rsid w:val="00BE6860"/>
    <w:rsid w:val="00BE7119"/>
    <w:rsid w:val="00BE79E8"/>
    <w:rsid w:val="00BF0518"/>
    <w:rsid w:val="00BF23C8"/>
    <w:rsid w:val="00BF32C7"/>
    <w:rsid w:val="00BF4078"/>
    <w:rsid w:val="00BF51CD"/>
    <w:rsid w:val="00BF666E"/>
    <w:rsid w:val="00BF6935"/>
    <w:rsid w:val="00BF7C16"/>
    <w:rsid w:val="00C00CFD"/>
    <w:rsid w:val="00C014DB"/>
    <w:rsid w:val="00C04EA7"/>
    <w:rsid w:val="00C05CB7"/>
    <w:rsid w:val="00C06CB3"/>
    <w:rsid w:val="00C102DB"/>
    <w:rsid w:val="00C10B0F"/>
    <w:rsid w:val="00C1722F"/>
    <w:rsid w:val="00C20300"/>
    <w:rsid w:val="00C21BD2"/>
    <w:rsid w:val="00C27558"/>
    <w:rsid w:val="00C3115A"/>
    <w:rsid w:val="00C32DBF"/>
    <w:rsid w:val="00C347AC"/>
    <w:rsid w:val="00C3563B"/>
    <w:rsid w:val="00C41BB9"/>
    <w:rsid w:val="00C4201B"/>
    <w:rsid w:val="00C44231"/>
    <w:rsid w:val="00C47DBE"/>
    <w:rsid w:val="00C517CB"/>
    <w:rsid w:val="00C55B1C"/>
    <w:rsid w:val="00C65061"/>
    <w:rsid w:val="00C656A0"/>
    <w:rsid w:val="00C6624C"/>
    <w:rsid w:val="00C66965"/>
    <w:rsid w:val="00C74B29"/>
    <w:rsid w:val="00C818DE"/>
    <w:rsid w:val="00C84419"/>
    <w:rsid w:val="00C85E63"/>
    <w:rsid w:val="00C8603C"/>
    <w:rsid w:val="00C86AFB"/>
    <w:rsid w:val="00C92646"/>
    <w:rsid w:val="00C92A0B"/>
    <w:rsid w:val="00C95106"/>
    <w:rsid w:val="00C9748C"/>
    <w:rsid w:val="00C974FC"/>
    <w:rsid w:val="00CA241D"/>
    <w:rsid w:val="00CA2919"/>
    <w:rsid w:val="00CA3359"/>
    <w:rsid w:val="00CA6A3C"/>
    <w:rsid w:val="00CA6AD1"/>
    <w:rsid w:val="00CA6E59"/>
    <w:rsid w:val="00CA71D7"/>
    <w:rsid w:val="00CA7345"/>
    <w:rsid w:val="00CA7BDA"/>
    <w:rsid w:val="00CB0A7E"/>
    <w:rsid w:val="00CB128E"/>
    <w:rsid w:val="00CB2215"/>
    <w:rsid w:val="00CB23ED"/>
    <w:rsid w:val="00CB55EB"/>
    <w:rsid w:val="00CB67D8"/>
    <w:rsid w:val="00CB78F2"/>
    <w:rsid w:val="00CC2F30"/>
    <w:rsid w:val="00CC5BF7"/>
    <w:rsid w:val="00CD02D8"/>
    <w:rsid w:val="00CD3472"/>
    <w:rsid w:val="00CD7D33"/>
    <w:rsid w:val="00CE1C3D"/>
    <w:rsid w:val="00CE2673"/>
    <w:rsid w:val="00CE2772"/>
    <w:rsid w:val="00CE2BDB"/>
    <w:rsid w:val="00CE3F71"/>
    <w:rsid w:val="00CE64EA"/>
    <w:rsid w:val="00CE71DA"/>
    <w:rsid w:val="00CE768E"/>
    <w:rsid w:val="00CE7837"/>
    <w:rsid w:val="00CE7886"/>
    <w:rsid w:val="00CF1354"/>
    <w:rsid w:val="00CF1B98"/>
    <w:rsid w:val="00CF2159"/>
    <w:rsid w:val="00CF285E"/>
    <w:rsid w:val="00CF36D3"/>
    <w:rsid w:val="00D014B6"/>
    <w:rsid w:val="00D01AE7"/>
    <w:rsid w:val="00D03890"/>
    <w:rsid w:val="00D0563D"/>
    <w:rsid w:val="00D07D29"/>
    <w:rsid w:val="00D12DAA"/>
    <w:rsid w:val="00D20D12"/>
    <w:rsid w:val="00D22594"/>
    <w:rsid w:val="00D330A5"/>
    <w:rsid w:val="00D354AC"/>
    <w:rsid w:val="00D40102"/>
    <w:rsid w:val="00D404D3"/>
    <w:rsid w:val="00D405D5"/>
    <w:rsid w:val="00D4116C"/>
    <w:rsid w:val="00D414EE"/>
    <w:rsid w:val="00D47FF9"/>
    <w:rsid w:val="00D5292C"/>
    <w:rsid w:val="00D56E8A"/>
    <w:rsid w:val="00D64564"/>
    <w:rsid w:val="00D732AE"/>
    <w:rsid w:val="00D73853"/>
    <w:rsid w:val="00D76515"/>
    <w:rsid w:val="00D7794B"/>
    <w:rsid w:val="00D81F52"/>
    <w:rsid w:val="00D82DF4"/>
    <w:rsid w:val="00D843A0"/>
    <w:rsid w:val="00D85745"/>
    <w:rsid w:val="00D86870"/>
    <w:rsid w:val="00D9309D"/>
    <w:rsid w:val="00D9390B"/>
    <w:rsid w:val="00D9398B"/>
    <w:rsid w:val="00D95B50"/>
    <w:rsid w:val="00D96287"/>
    <w:rsid w:val="00DA2320"/>
    <w:rsid w:val="00DA5908"/>
    <w:rsid w:val="00DA6D00"/>
    <w:rsid w:val="00DA7E18"/>
    <w:rsid w:val="00DB0373"/>
    <w:rsid w:val="00DB123B"/>
    <w:rsid w:val="00DB4A58"/>
    <w:rsid w:val="00DB5FCA"/>
    <w:rsid w:val="00DC364C"/>
    <w:rsid w:val="00DC3A6A"/>
    <w:rsid w:val="00DC4471"/>
    <w:rsid w:val="00DC45F2"/>
    <w:rsid w:val="00DD158D"/>
    <w:rsid w:val="00DD4CAF"/>
    <w:rsid w:val="00DD5C70"/>
    <w:rsid w:val="00DE1AA1"/>
    <w:rsid w:val="00DE1ACC"/>
    <w:rsid w:val="00DE1AEF"/>
    <w:rsid w:val="00DE42DB"/>
    <w:rsid w:val="00DE54F9"/>
    <w:rsid w:val="00DF189B"/>
    <w:rsid w:val="00DF19DC"/>
    <w:rsid w:val="00DF53AD"/>
    <w:rsid w:val="00DF53B9"/>
    <w:rsid w:val="00DF5C55"/>
    <w:rsid w:val="00DF7A47"/>
    <w:rsid w:val="00E00804"/>
    <w:rsid w:val="00E01025"/>
    <w:rsid w:val="00E049C1"/>
    <w:rsid w:val="00E10B0C"/>
    <w:rsid w:val="00E149E3"/>
    <w:rsid w:val="00E170FC"/>
    <w:rsid w:val="00E2262E"/>
    <w:rsid w:val="00E2320F"/>
    <w:rsid w:val="00E27F10"/>
    <w:rsid w:val="00E34731"/>
    <w:rsid w:val="00E371EE"/>
    <w:rsid w:val="00E46FB5"/>
    <w:rsid w:val="00E50895"/>
    <w:rsid w:val="00E50DCF"/>
    <w:rsid w:val="00E53AC5"/>
    <w:rsid w:val="00E548B7"/>
    <w:rsid w:val="00E562F3"/>
    <w:rsid w:val="00E57033"/>
    <w:rsid w:val="00E6243E"/>
    <w:rsid w:val="00E63E3C"/>
    <w:rsid w:val="00E673BB"/>
    <w:rsid w:val="00E67DB6"/>
    <w:rsid w:val="00E7020C"/>
    <w:rsid w:val="00E70749"/>
    <w:rsid w:val="00E7188F"/>
    <w:rsid w:val="00E71B4C"/>
    <w:rsid w:val="00E72002"/>
    <w:rsid w:val="00E723F2"/>
    <w:rsid w:val="00E72AE4"/>
    <w:rsid w:val="00E775B4"/>
    <w:rsid w:val="00E803E2"/>
    <w:rsid w:val="00E81A95"/>
    <w:rsid w:val="00E82BA8"/>
    <w:rsid w:val="00E9429B"/>
    <w:rsid w:val="00EA009D"/>
    <w:rsid w:val="00EA1262"/>
    <w:rsid w:val="00EA2023"/>
    <w:rsid w:val="00EA3249"/>
    <w:rsid w:val="00EA52EB"/>
    <w:rsid w:val="00EA5ADE"/>
    <w:rsid w:val="00EA73B0"/>
    <w:rsid w:val="00EB146E"/>
    <w:rsid w:val="00EB2E49"/>
    <w:rsid w:val="00EB332D"/>
    <w:rsid w:val="00EB5B61"/>
    <w:rsid w:val="00EB5CDC"/>
    <w:rsid w:val="00EB6EDF"/>
    <w:rsid w:val="00EC112C"/>
    <w:rsid w:val="00EC4033"/>
    <w:rsid w:val="00EC4169"/>
    <w:rsid w:val="00EC43D8"/>
    <w:rsid w:val="00EC5D2D"/>
    <w:rsid w:val="00ED12F6"/>
    <w:rsid w:val="00ED3172"/>
    <w:rsid w:val="00ED766B"/>
    <w:rsid w:val="00EE4101"/>
    <w:rsid w:val="00EE4474"/>
    <w:rsid w:val="00EE4DF9"/>
    <w:rsid w:val="00EE544F"/>
    <w:rsid w:val="00EE618E"/>
    <w:rsid w:val="00EE78BC"/>
    <w:rsid w:val="00EE7D69"/>
    <w:rsid w:val="00EF2415"/>
    <w:rsid w:val="00EF350E"/>
    <w:rsid w:val="00EF50DB"/>
    <w:rsid w:val="00EF5F30"/>
    <w:rsid w:val="00EF6182"/>
    <w:rsid w:val="00F01159"/>
    <w:rsid w:val="00F0757C"/>
    <w:rsid w:val="00F13879"/>
    <w:rsid w:val="00F15231"/>
    <w:rsid w:val="00F1601E"/>
    <w:rsid w:val="00F17459"/>
    <w:rsid w:val="00F20025"/>
    <w:rsid w:val="00F20479"/>
    <w:rsid w:val="00F2189D"/>
    <w:rsid w:val="00F23B2B"/>
    <w:rsid w:val="00F242E5"/>
    <w:rsid w:val="00F2610E"/>
    <w:rsid w:val="00F26229"/>
    <w:rsid w:val="00F27786"/>
    <w:rsid w:val="00F3405A"/>
    <w:rsid w:val="00F3525C"/>
    <w:rsid w:val="00F42F7D"/>
    <w:rsid w:val="00F43475"/>
    <w:rsid w:val="00F4432F"/>
    <w:rsid w:val="00F47EB8"/>
    <w:rsid w:val="00F51173"/>
    <w:rsid w:val="00F560B4"/>
    <w:rsid w:val="00F60527"/>
    <w:rsid w:val="00F615BF"/>
    <w:rsid w:val="00F62A91"/>
    <w:rsid w:val="00F62F59"/>
    <w:rsid w:val="00F63918"/>
    <w:rsid w:val="00F646D4"/>
    <w:rsid w:val="00F65221"/>
    <w:rsid w:val="00F66247"/>
    <w:rsid w:val="00F678FC"/>
    <w:rsid w:val="00F704CD"/>
    <w:rsid w:val="00F70B57"/>
    <w:rsid w:val="00F71435"/>
    <w:rsid w:val="00F72A9C"/>
    <w:rsid w:val="00F73734"/>
    <w:rsid w:val="00F75A48"/>
    <w:rsid w:val="00F770EC"/>
    <w:rsid w:val="00F7741C"/>
    <w:rsid w:val="00F80F7D"/>
    <w:rsid w:val="00F833D7"/>
    <w:rsid w:val="00F84B68"/>
    <w:rsid w:val="00F86B05"/>
    <w:rsid w:val="00F874F6"/>
    <w:rsid w:val="00F923F7"/>
    <w:rsid w:val="00F93D4C"/>
    <w:rsid w:val="00F94F15"/>
    <w:rsid w:val="00F958E1"/>
    <w:rsid w:val="00F96C97"/>
    <w:rsid w:val="00F96CFE"/>
    <w:rsid w:val="00FA13A2"/>
    <w:rsid w:val="00FA3A42"/>
    <w:rsid w:val="00FA7E53"/>
    <w:rsid w:val="00FB1505"/>
    <w:rsid w:val="00FB1BA1"/>
    <w:rsid w:val="00FB353D"/>
    <w:rsid w:val="00FB7C21"/>
    <w:rsid w:val="00FC0D0C"/>
    <w:rsid w:val="00FC0E64"/>
    <w:rsid w:val="00FC1840"/>
    <w:rsid w:val="00FC18FF"/>
    <w:rsid w:val="00FC7123"/>
    <w:rsid w:val="00FD02BA"/>
    <w:rsid w:val="00FD0E0D"/>
    <w:rsid w:val="00FD15B2"/>
    <w:rsid w:val="00FD1B9A"/>
    <w:rsid w:val="00FE313A"/>
    <w:rsid w:val="00FE7087"/>
    <w:rsid w:val="00FE76F7"/>
    <w:rsid w:val="00FF0F48"/>
    <w:rsid w:val="00FF27AB"/>
    <w:rsid w:val="00FF4781"/>
    <w:rsid w:val="00FF50C5"/>
    <w:rsid w:val="00FF5A59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C1A8F545-C38E-4BD3-A8C0-C9C2A975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E3C"/>
  </w:style>
  <w:style w:type="paragraph" w:styleId="1">
    <w:name w:val="heading 1"/>
    <w:basedOn w:val="a"/>
    <w:next w:val="a"/>
    <w:link w:val="10"/>
    <w:uiPriority w:val="9"/>
    <w:qFormat/>
    <w:rsid w:val="00653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3A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A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A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A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A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A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A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basedOn w:val="a0"/>
    <w:uiPriority w:val="20"/>
    <w:qFormat/>
    <w:rsid w:val="00653A84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53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653A8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653A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p-listitem">
    <w:name w:val="p-list__item"/>
    <w:basedOn w:val="a"/>
    <w:rsid w:val="00D20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53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53A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53A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53A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53A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653A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9">
    <w:name w:val="Title"/>
    <w:basedOn w:val="a"/>
    <w:next w:val="a"/>
    <w:link w:val="afa"/>
    <w:uiPriority w:val="10"/>
    <w:qFormat/>
    <w:rsid w:val="00653A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a">
    <w:name w:val="Название Знак"/>
    <w:basedOn w:val="a0"/>
    <w:link w:val="af9"/>
    <w:uiPriority w:val="10"/>
    <w:rsid w:val="00653A8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b">
    <w:name w:val="Subtitle"/>
    <w:basedOn w:val="a"/>
    <w:next w:val="a"/>
    <w:link w:val="afc"/>
    <w:uiPriority w:val="11"/>
    <w:qFormat/>
    <w:rsid w:val="00653A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653A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d">
    <w:name w:val="Strong"/>
    <w:basedOn w:val="a0"/>
    <w:uiPriority w:val="22"/>
    <w:qFormat/>
    <w:rsid w:val="00653A84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653A8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53A84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653A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653A84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653A84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653A84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653A84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653A84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653A84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653A84"/>
    <w:pPr>
      <w:outlineLvl w:val="9"/>
    </w:pPr>
  </w:style>
  <w:style w:type="character" w:customStyle="1" w:styleId="UnresolvedMention">
    <w:name w:val="Unresolved Mention"/>
    <w:basedOn w:val="a0"/>
    <w:uiPriority w:val="99"/>
    <w:semiHidden/>
    <w:unhideWhenUsed/>
    <w:rsid w:val="005B4AAC"/>
    <w:rPr>
      <w:color w:val="605E5C"/>
      <w:shd w:val="clear" w:color="auto" w:fill="E1DFDD"/>
    </w:rPr>
  </w:style>
  <w:style w:type="paragraph" w:customStyle="1" w:styleId="Textlab">
    <w:name w:val="Text_lab Знак Знак Знак"/>
    <w:basedOn w:val="a"/>
    <w:rsid w:val="00747F05"/>
    <w:pPr>
      <w:snapToGrid w:val="0"/>
      <w:spacing w:before="30" w:after="30" w:line="240" w:lineRule="auto"/>
      <w:ind w:firstLine="340"/>
      <w:jc w:val="both"/>
    </w:pPr>
    <w:rPr>
      <w:rFonts w:ascii="Times New Roman" w:eastAsia="Plotter" w:hAnsi="Times New Roman" w:cs="Times New Roman"/>
      <w:sz w:val="20"/>
      <w:szCs w:val="20"/>
      <w:lang w:val="uk-UA"/>
    </w:rPr>
  </w:style>
  <w:style w:type="character" w:customStyle="1" w:styleId="FontStyle50">
    <w:name w:val="Font Style50"/>
    <w:rsid w:val="00DF19DC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DF19DC"/>
    <w:rPr>
      <w:rFonts w:ascii="Arial" w:hAnsi="Arial" w:cs="Arial"/>
      <w:b/>
      <w:bCs/>
      <w:i/>
      <w:iCs/>
      <w:sz w:val="22"/>
      <w:szCs w:val="22"/>
    </w:rPr>
  </w:style>
  <w:style w:type="character" w:styleId="HTML1">
    <w:name w:val="HTML Code"/>
    <w:basedOn w:val="a0"/>
    <w:uiPriority w:val="99"/>
    <w:semiHidden/>
    <w:unhideWhenUsed/>
    <w:rsid w:val="00AC3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30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UshakowIllia/----1-21-17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792E3-FFB1-492F-9D10-9562AD0C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1668</TotalTime>
  <Pages>1</Pages>
  <Words>2202</Words>
  <Characters>12558</Characters>
  <Application>Microsoft Office Word</Application>
  <DocSecurity>0</DocSecurity>
  <Lines>104</Lines>
  <Paragraphs>29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Говорадло Дар`я Олегівна</dc:creator>
  <cp:keywords/>
  <dc:description/>
  <cp:lastModifiedBy>Учетная запись Майкрософт</cp:lastModifiedBy>
  <cp:revision>12</cp:revision>
  <cp:lastPrinted>2015-03-05T20:32:00Z</cp:lastPrinted>
  <dcterms:created xsi:type="dcterms:W3CDTF">2024-02-07T09:20:00Z</dcterms:created>
  <dcterms:modified xsi:type="dcterms:W3CDTF">2024-05-19T19:58:00Z</dcterms:modified>
</cp:coreProperties>
</file>